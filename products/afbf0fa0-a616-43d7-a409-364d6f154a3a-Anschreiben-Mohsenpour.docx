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3FB39" w14:textId="7FF3E6C1" w:rsidR="003007B2" w:rsidRPr="002C1118" w:rsidRDefault="003007B2" w:rsidP="002C1118">
      <w:pPr>
        <w:pStyle w:val="Graphicsplacehold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7C5B56" w:rsidRPr="00894431" w14:paraId="32F766DC" w14:textId="77777777" w:rsidTr="00757234">
        <w:trPr>
          <w:trHeight w:val="2016"/>
        </w:trPr>
        <w:tc>
          <w:tcPr>
            <w:tcW w:w="2500" w:type="pct"/>
          </w:tcPr>
          <w:p w14:paraId="65A984EF" w14:textId="69C81CBA" w:rsidR="007C5B56" w:rsidRPr="0006061A" w:rsidRDefault="007C5B56">
            <w:pPr>
              <w:rPr>
                <w:rFonts w:ascii="Calibri" w:hAnsi="Calibri" w:cs="Calibri"/>
                <w:b/>
                <w:bCs/>
              </w:rPr>
            </w:pPr>
          </w:p>
        </w:tc>
        <w:bookmarkStart w:id="0" w:name="_Hlk146572124"/>
        <w:tc>
          <w:tcPr>
            <w:tcW w:w="2500" w:type="pct"/>
          </w:tcPr>
          <w:p w14:paraId="335DACC0" w14:textId="79F37F4B" w:rsidR="007C5B56" w:rsidRPr="00253DA4" w:rsidRDefault="00000000" w:rsidP="004C5CD0">
            <w:pPr>
              <w:pStyle w:val="CompanyName"/>
              <w:rPr>
                <w:lang w:val="de-DE"/>
              </w:rPr>
            </w:pPr>
            <w:sdt>
              <w:sdtPr>
                <w:id w:val="-1340918869"/>
                <w:placeholder>
                  <w:docPart w:val="F69F36F0C8AE49A4B5CCA7C69D035837"/>
                </w:placeholder>
                <w15:appearance w15:val="hidden"/>
              </w:sdtPr>
              <w:sdtContent>
                <w:r w:rsidR="0006061A" w:rsidRPr="00253DA4">
                  <w:rPr>
                    <w:rFonts w:ascii="Calibri" w:hAnsi="Calibri" w:cs="Calibri"/>
                    <w:lang w:val="de-DE"/>
                  </w:rPr>
                  <w:t>A</w:t>
                </w:r>
                <w:r w:rsidR="005A4EFD" w:rsidRPr="00253DA4">
                  <w:rPr>
                    <w:rFonts w:ascii="Calibri" w:hAnsi="Calibri" w:cs="Calibri"/>
                    <w:lang w:val="de-DE"/>
                  </w:rPr>
                  <w:t>bolfazl</w:t>
                </w:r>
                <w:r w:rsidR="00454C12" w:rsidRPr="00253DA4">
                  <w:rPr>
                    <w:rFonts w:ascii="Calibri" w:hAnsi="Calibri" w:cs="Calibri"/>
                    <w:lang w:val="de-DE"/>
                  </w:rPr>
                  <w:t xml:space="preserve"> </w:t>
                </w:r>
                <w:r w:rsidR="0006061A" w:rsidRPr="00253DA4">
                  <w:rPr>
                    <w:rFonts w:ascii="Calibri" w:hAnsi="Calibri" w:cs="Calibri"/>
                    <w:lang w:val="de-DE"/>
                  </w:rPr>
                  <w:t>Mohsenpour</w:t>
                </w:r>
              </w:sdtContent>
            </w:sdt>
            <w:r w:rsidR="004C5CD0" w:rsidRPr="00253DA4">
              <w:rPr>
                <w:lang w:val="de-DE"/>
              </w:rPr>
              <w:t xml:space="preserve"> </w:t>
            </w:r>
          </w:p>
          <w:p w14:paraId="2BB9191E" w14:textId="16BF7DF4" w:rsidR="007C5B56" w:rsidRPr="00253DA4" w:rsidRDefault="00000000" w:rsidP="00F90FBB">
            <w:pPr>
              <w:pStyle w:val="CompanyAddress"/>
              <w:rPr>
                <w:lang w:val="de-DE"/>
              </w:rPr>
            </w:pPr>
            <w:sdt>
              <w:sdtPr>
                <w:id w:val="-1968109893"/>
                <w:placeholder>
                  <w:docPart w:val="A9E23528BF534C9D842EDF45A843D6E2"/>
                </w:placeholder>
                <w15:appearance w15:val="hidden"/>
              </w:sdtPr>
              <w:sdtContent>
                <w:r w:rsidR="00B67E87" w:rsidRPr="00253DA4">
                  <w:rPr>
                    <w:lang w:val="de-DE"/>
                  </w:rPr>
                  <w:t xml:space="preserve">50931 </w:t>
                </w:r>
                <w:r w:rsidR="00C7321E" w:rsidRPr="00253DA4">
                  <w:rPr>
                    <w:lang w:val="de-DE"/>
                  </w:rPr>
                  <w:t>Köln</w:t>
                </w:r>
                <w:r w:rsidR="0006061A" w:rsidRPr="00253DA4">
                  <w:rPr>
                    <w:lang w:val="de-DE"/>
                  </w:rPr>
                  <w:t>, Germany</w:t>
                </w:r>
              </w:sdtContent>
            </w:sdt>
            <w:r w:rsidR="004C5CD0" w:rsidRPr="00253DA4">
              <w:rPr>
                <w:lang w:val="de-DE"/>
              </w:rPr>
              <w:t xml:space="preserve"> </w:t>
            </w:r>
          </w:p>
          <w:p w14:paraId="54709586" w14:textId="6C651FB2" w:rsidR="0006061A" w:rsidRPr="00253DA4" w:rsidRDefault="00000000" w:rsidP="0006061A">
            <w:pPr>
              <w:pStyle w:val="CompanyAddress"/>
              <w:rPr>
                <w:lang w:val="de-DE"/>
              </w:rPr>
            </w:pPr>
            <w:hyperlink r:id="rId7" w:history="1">
              <w:r w:rsidR="0006061A" w:rsidRPr="00253DA4">
                <w:rPr>
                  <w:rStyle w:val="Hyperlink"/>
                  <w:color w:val="595959" w:themeColor="text1" w:themeTint="A6"/>
                  <w:u w:val="none"/>
                  <w:lang w:val="de-DE"/>
                </w:rPr>
                <w:t>Mohsenpour.artin@gmail.com</w:t>
              </w:r>
            </w:hyperlink>
          </w:p>
          <w:p w14:paraId="4BBBD226" w14:textId="033647E4" w:rsidR="0006061A" w:rsidRPr="00CB30C0" w:rsidRDefault="0006061A" w:rsidP="0006061A">
            <w:pPr>
              <w:pStyle w:val="CompanyAddress"/>
            </w:pPr>
            <w:r w:rsidRPr="00CB30C0">
              <w:t>+49 163 789 4136</w:t>
            </w:r>
          </w:p>
          <w:bookmarkEnd w:id="0"/>
          <w:p w14:paraId="251F0B0B" w14:textId="18C6A79C" w:rsidR="0006061A" w:rsidRPr="00CB30C0" w:rsidRDefault="005F004F" w:rsidP="00F90FBB">
            <w:pPr>
              <w:pStyle w:val="CompanyAddress"/>
            </w:pPr>
            <w:r>
              <w:t>2</w:t>
            </w:r>
            <w:r w:rsidR="008436F2">
              <w:t>7</w:t>
            </w:r>
            <w:r w:rsidR="00A04D58">
              <w:t xml:space="preserve"> </w:t>
            </w:r>
            <w:r w:rsidR="003C20E4">
              <w:t>August</w:t>
            </w:r>
            <w:r w:rsidR="00C6127F">
              <w:t xml:space="preserve"> </w:t>
            </w:r>
            <w:r w:rsidR="00894431" w:rsidRPr="00CB30C0">
              <w:t>2024</w:t>
            </w:r>
          </w:p>
        </w:tc>
      </w:tr>
    </w:tbl>
    <w:p w14:paraId="6B798B41" w14:textId="1E013CCA" w:rsidR="00384FDE" w:rsidRPr="00384FDE" w:rsidRDefault="00417C3B" w:rsidP="00B01504">
      <w:pPr>
        <w:spacing w:after="160"/>
        <w:rPr>
          <w:rFonts w:ascii="Calibri" w:hAnsi="Calibri" w:cs="Calibri"/>
          <w:b/>
          <w:bCs/>
          <w:color w:val="1F243C"/>
          <w:sz w:val="24"/>
          <w:szCs w:val="24"/>
          <w:shd w:val="clear" w:color="auto" w:fill="FFFFFF"/>
          <w:lang w:val="de-DE"/>
        </w:rPr>
      </w:pPr>
      <w:r w:rsidRPr="00417C3B">
        <w:rPr>
          <w:rFonts w:ascii="Calibri" w:hAnsi="Calibri" w:cs="Calibri"/>
          <w:b/>
          <w:bCs/>
          <w:color w:val="1F243C"/>
          <w:sz w:val="24"/>
          <w:szCs w:val="24"/>
          <w:shd w:val="clear" w:color="auto" w:fill="FFFFFF"/>
          <w:lang w:val="de-DE"/>
        </w:rPr>
        <w:t>Ort:</w:t>
      </w:r>
      <w:r w:rsidR="00954B67">
        <w:rPr>
          <w:rFonts w:ascii="Calibri" w:hAnsi="Calibri" w:cs="Calibri"/>
          <w:b/>
          <w:bCs/>
          <w:color w:val="1F243C"/>
          <w:sz w:val="24"/>
          <w:szCs w:val="24"/>
          <w:shd w:val="clear" w:color="auto" w:fill="FFFFFF"/>
          <w:lang w:val="de-DE"/>
        </w:rPr>
        <w:t xml:space="preserve"> </w:t>
      </w:r>
      <w:r w:rsidR="008436F2" w:rsidRPr="008436F2">
        <w:rPr>
          <w:rFonts w:ascii="Calibri" w:hAnsi="Calibri" w:cs="Calibri"/>
          <w:b/>
          <w:bCs/>
          <w:color w:val="1F243C"/>
          <w:sz w:val="24"/>
          <w:szCs w:val="24"/>
          <w:shd w:val="clear" w:color="auto" w:fill="FFFFFF"/>
          <w:lang w:val="de-DE"/>
        </w:rPr>
        <w:t>Mönchengladbach, Deutschlandweit</w:t>
      </w:r>
      <w:r w:rsidR="00C24E73">
        <w:rPr>
          <w:rFonts w:ascii="Calibri" w:hAnsi="Calibri" w:cs="Calibri"/>
          <w:b/>
          <w:bCs/>
          <w:color w:val="1F243C"/>
          <w:sz w:val="24"/>
          <w:szCs w:val="24"/>
          <w:shd w:val="clear" w:color="auto" w:fill="FFFFFF"/>
          <w:lang w:val="de-DE"/>
        </w:rPr>
        <w:t>,</w:t>
      </w:r>
      <w:r w:rsidR="00C24E73" w:rsidRPr="00C24E73">
        <w:rPr>
          <w:rFonts w:ascii="Calibri" w:hAnsi="Calibri" w:cs="Calibri"/>
          <w:b/>
          <w:bCs/>
          <w:color w:val="1F243C"/>
          <w:sz w:val="24"/>
          <w:szCs w:val="24"/>
          <w:shd w:val="clear" w:color="auto" w:fill="FFFFFF"/>
          <w:lang w:val="de-DE"/>
        </w:rPr>
        <w:t xml:space="preserve"> </w:t>
      </w:r>
      <w:r w:rsidR="007C40F7" w:rsidRPr="007C40F7">
        <w:rPr>
          <w:rFonts w:ascii="Calibri" w:hAnsi="Calibri" w:cs="Calibri"/>
          <w:b/>
          <w:bCs/>
          <w:color w:val="1F243C"/>
          <w:sz w:val="24"/>
          <w:szCs w:val="24"/>
          <w:shd w:val="clear" w:color="auto" w:fill="FFFFFF"/>
          <w:lang w:val="de-DE"/>
        </w:rPr>
        <w:t>Deutschland</w:t>
      </w:r>
    </w:p>
    <w:p w14:paraId="5FC7B22A" w14:textId="77777777" w:rsidR="008436F2" w:rsidRDefault="008436F2" w:rsidP="008436F2">
      <w:pPr>
        <w:spacing w:after="160"/>
        <w:rPr>
          <w:rFonts w:ascii="Calibri" w:hAnsi="Calibri" w:cs="Calibri"/>
          <w:b/>
          <w:bCs/>
          <w:color w:val="1F243C"/>
          <w:sz w:val="24"/>
          <w:szCs w:val="24"/>
          <w:shd w:val="clear" w:color="auto" w:fill="FFFFFF"/>
          <w:lang w:val="de-DE"/>
        </w:rPr>
      </w:pPr>
      <w:r w:rsidRPr="008436F2">
        <w:rPr>
          <w:rFonts w:ascii="Calibri" w:hAnsi="Calibri" w:cs="Calibri"/>
          <w:b/>
          <w:bCs/>
          <w:color w:val="1F243C"/>
          <w:sz w:val="24"/>
          <w:szCs w:val="24"/>
          <w:shd w:val="clear" w:color="auto" w:fill="FFFFFF"/>
          <w:lang w:val="de-DE"/>
        </w:rPr>
        <w:t>Tessitura GmbH</w:t>
      </w:r>
    </w:p>
    <w:p w14:paraId="1A0CBA72" w14:textId="3675C9B3" w:rsidR="00505A93" w:rsidRPr="00505A93" w:rsidRDefault="00505A93" w:rsidP="008436F2">
      <w:pPr>
        <w:spacing w:after="160"/>
        <w:rPr>
          <w:rFonts w:ascii="Calibri" w:hAnsi="Calibri" w:cs="Calibri"/>
          <w:color w:val="1F243C"/>
          <w:shd w:val="clear" w:color="auto" w:fill="FFFFFF"/>
          <w:lang w:val="de-DE"/>
        </w:rPr>
      </w:pPr>
      <w:r w:rsidRPr="00505A93">
        <w:rPr>
          <w:rFonts w:ascii="Calibri" w:hAnsi="Calibri" w:cs="Calibri"/>
          <w:color w:val="1F243C"/>
          <w:shd w:val="clear" w:color="auto" w:fill="FFFFFF"/>
          <w:lang w:val="de-DE"/>
        </w:rPr>
        <w:t>Sehr geehrte Damen und Herren,</w:t>
      </w:r>
    </w:p>
    <w:p w14:paraId="02A4301D" w14:textId="47AD51CA" w:rsidR="00505A93" w:rsidRDefault="00AF4E8B" w:rsidP="00145C5D">
      <w:pPr>
        <w:rPr>
          <w:rFonts w:ascii="Calibri" w:hAnsi="Calibri" w:cs="Calibri"/>
          <w:color w:val="1F243C"/>
          <w:shd w:val="clear" w:color="auto" w:fill="FFFFFF"/>
          <w:lang w:val="de-DE"/>
        </w:rPr>
      </w:pPr>
      <w:r w:rsidRPr="00AF4E8B">
        <w:rPr>
          <w:rFonts w:ascii="Calibri" w:hAnsi="Calibri" w:cs="Calibri"/>
          <w:color w:val="1F243C"/>
          <w:shd w:val="clear" w:color="auto" w:fill="FFFFFF"/>
          <w:lang w:val="de-DE"/>
        </w:rPr>
        <w:t xml:space="preserve">durch den Karrierebereich auf </w:t>
      </w:r>
      <w:r w:rsidR="00A22496">
        <w:rPr>
          <w:rFonts w:ascii="Calibri" w:hAnsi="Calibri" w:cs="Calibri"/>
          <w:color w:val="1F243C"/>
          <w:shd w:val="clear" w:color="auto" w:fill="FFFFFF"/>
          <w:lang w:val="de-DE"/>
        </w:rPr>
        <w:t>Linkedin</w:t>
      </w:r>
      <w:r w:rsidRPr="00AF4E8B">
        <w:rPr>
          <w:rFonts w:ascii="Calibri" w:hAnsi="Calibri" w:cs="Calibri"/>
          <w:color w:val="1F243C"/>
          <w:shd w:val="clear" w:color="auto" w:fill="FFFFFF"/>
          <w:lang w:val="de-DE"/>
        </w:rPr>
        <w:t xml:space="preserve"> bin ich auf Ihre Stellenausschreibung </w:t>
      </w:r>
      <w:r w:rsidR="00DC23D3">
        <w:rPr>
          <w:rFonts w:ascii="Calibri" w:hAnsi="Calibri" w:cs="Calibri"/>
          <w:color w:val="1F243C"/>
          <w:shd w:val="clear" w:color="auto" w:fill="FFFFFF"/>
          <w:lang w:val="de-DE"/>
        </w:rPr>
        <w:t>als</w:t>
      </w:r>
      <w:r w:rsidR="006154E3">
        <w:rPr>
          <w:rFonts w:ascii="Calibri" w:hAnsi="Calibri" w:cs="Calibri"/>
          <w:color w:val="1F243C"/>
          <w:shd w:val="clear" w:color="auto" w:fill="FFFFFF"/>
          <w:lang w:val="de-DE"/>
        </w:rPr>
        <w:t xml:space="preserve"> </w:t>
      </w:r>
      <w:r w:rsidR="008436F2" w:rsidRPr="008436F2">
        <w:rPr>
          <w:rFonts w:ascii="Calibri" w:hAnsi="Calibri" w:cs="Calibri"/>
          <w:color w:val="1F243C"/>
          <w:shd w:val="clear" w:color="auto" w:fill="FFFFFF"/>
          <w:lang w:val="de-DE"/>
        </w:rPr>
        <w:t>Typescript Developer</w:t>
      </w:r>
      <w:r w:rsidR="008436F2">
        <w:rPr>
          <w:rFonts w:ascii="Calibri" w:hAnsi="Calibri" w:cs="Calibri"/>
          <w:color w:val="1F243C"/>
          <w:shd w:val="clear" w:color="auto" w:fill="FFFFFF"/>
          <w:lang w:val="de-DE"/>
        </w:rPr>
        <w:t xml:space="preserve"> </w:t>
      </w:r>
      <w:r w:rsidRPr="00AF4E8B">
        <w:rPr>
          <w:rFonts w:ascii="Calibri" w:hAnsi="Calibri" w:cs="Calibri"/>
          <w:color w:val="1F243C"/>
          <w:shd w:val="clear" w:color="auto" w:fill="FFFFFF"/>
          <w:lang w:val="de-DE"/>
        </w:rPr>
        <w:t>aufmerksam geworden.</w:t>
      </w:r>
    </w:p>
    <w:p w14:paraId="40E8F101" w14:textId="77777777" w:rsidR="00206EBA" w:rsidRDefault="00206EBA" w:rsidP="00145C5D">
      <w:pPr>
        <w:rPr>
          <w:rFonts w:ascii="Calibri" w:hAnsi="Calibri" w:cs="Calibri"/>
          <w:color w:val="1F243C"/>
          <w:sz w:val="10"/>
          <w:szCs w:val="10"/>
          <w:shd w:val="clear" w:color="auto" w:fill="FFFFFF"/>
          <w:lang w:val="de-DE"/>
        </w:rPr>
      </w:pPr>
    </w:p>
    <w:p w14:paraId="3CBA0B9F" w14:textId="77777777" w:rsidR="00145C5D" w:rsidRPr="00145C5D" w:rsidRDefault="00145C5D" w:rsidP="00145C5D">
      <w:pPr>
        <w:rPr>
          <w:rFonts w:ascii="Calibri" w:hAnsi="Calibri" w:cs="Calibri"/>
          <w:color w:val="1F243C"/>
          <w:sz w:val="10"/>
          <w:szCs w:val="10"/>
          <w:shd w:val="clear" w:color="auto" w:fill="FFFFFF"/>
          <w:lang w:val="de-DE"/>
        </w:rPr>
      </w:pPr>
    </w:p>
    <w:p w14:paraId="66D2E77B" w14:textId="6A6FD76C" w:rsidR="00B70A17" w:rsidRDefault="00B70A17" w:rsidP="00145C5D">
      <w:pPr>
        <w:rPr>
          <w:rFonts w:ascii="Calibri" w:hAnsi="Calibri" w:cs="Calibri"/>
          <w:color w:val="1F243C"/>
          <w:shd w:val="clear" w:color="auto" w:fill="FFFFFF"/>
          <w:lang w:val="de-DE"/>
        </w:rPr>
      </w:pPr>
      <w:r w:rsidRPr="00B70A17">
        <w:rPr>
          <w:rFonts w:ascii="Calibri" w:hAnsi="Calibri" w:cs="Calibri"/>
          <w:color w:val="1F243C"/>
          <w:shd w:val="clear" w:color="auto" w:fill="FFFFFF"/>
          <w:lang w:val="de-DE"/>
        </w:rPr>
        <w:t xml:space="preserve">Im </w:t>
      </w:r>
      <w:r>
        <w:rPr>
          <w:rFonts w:ascii="Calibri" w:hAnsi="Calibri" w:cs="Calibri"/>
          <w:color w:val="1F243C"/>
          <w:shd w:val="clear" w:color="auto" w:fill="FFFFFF"/>
          <w:lang w:val="de-DE"/>
        </w:rPr>
        <w:t>Jul</w:t>
      </w:r>
      <w:r w:rsidR="00A45A8D">
        <w:rPr>
          <w:rFonts w:ascii="Calibri" w:hAnsi="Calibri" w:cs="Calibri"/>
          <w:color w:val="1F243C"/>
          <w:shd w:val="clear" w:color="auto" w:fill="FFFFFF"/>
          <w:lang w:val="de-DE"/>
        </w:rPr>
        <w:t>i</w:t>
      </w:r>
      <w:r w:rsidRPr="00B70A17">
        <w:rPr>
          <w:rFonts w:ascii="Calibri" w:hAnsi="Calibri" w:cs="Calibri"/>
          <w:color w:val="1F243C"/>
          <w:shd w:val="clear" w:color="auto" w:fill="FFFFFF"/>
          <w:lang w:val="de-DE"/>
        </w:rPr>
        <w:t xml:space="preserve"> 202</w:t>
      </w:r>
      <w:r>
        <w:rPr>
          <w:rFonts w:ascii="Calibri" w:hAnsi="Calibri" w:cs="Calibri"/>
          <w:color w:val="1F243C"/>
          <w:shd w:val="clear" w:color="auto" w:fill="FFFFFF"/>
          <w:lang w:val="de-DE"/>
        </w:rPr>
        <w:t>4</w:t>
      </w:r>
      <w:r w:rsidRPr="00B70A17">
        <w:rPr>
          <w:rFonts w:ascii="Calibri" w:hAnsi="Calibri" w:cs="Calibri"/>
          <w:color w:val="1F243C"/>
          <w:shd w:val="clear" w:color="auto" w:fill="FFFFFF"/>
          <w:lang w:val="de-DE"/>
        </w:rPr>
        <w:t xml:space="preserve"> habe ich erfolgreich meinen Masterstudiengang in </w:t>
      </w:r>
      <w:r>
        <w:rPr>
          <w:rFonts w:ascii="Calibri" w:hAnsi="Calibri" w:cs="Calibri"/>
          <w:color w:val="1F243C"/>
          <w:shd w:val="clear" w:color="auto" w:fill="FFFFFF"/>
          <w:lang w:val="de-DE"/>
        </w:rPr>
        <w:t>IT</w:t>
      </w:r>
      <w:r w:rsidRPr="00B70A17">
        <w:rPr>
          <w:rFonts w:ascii="Calibri" w:hAnsi="Calibri" w:cs="Calibri"/>
          <w:color w:val="1F243C"/>
          <w:shd w:val="clear" w:color="auto" w:fill="FFFFFF"/>
          <w:lang w:val="de-DE"/>
        </w:rPr>
        <w:t xml:space="preserve"> an der Universität </w:t>
      </w:r>
      <w:r>
        <w:rPr>
          <w:rFonts w:ascii="Calibri" w:hAnsi="Calibri" w:cs="Calibri"/>
          <w:color w:val="1F243C"/>
          <w:shd w:val="clear" w:color="auto" w:fill="FFFFFF"/>
          <w:lang w:val="de-DE"/>
        </w:rPr>
        <w:t>Ostwestfallen Lippe</w:t>
      </w:r>
      <w:r w:rsidRPr="00B70A17">
        <w:rPr>
          <w:rFonts w:ascii="Calibri" w:hAnsi="Calibri" w:cs="Calibri"/>
          <w:color w:val="1F243C"/>
          <w:shd w:val="clear" w:color="auto" w:fill="FFFFFF"/>
          <w:lang w:val="de-DE"/>
        </w:rPr>
        <w:t xml:space="preserve"> abgeschlossen.</w:t>
      </w:r>
      <w:r w:rsidR="00BD4216">
        <w:rPr>
          <w:rFonts w:ascii="Calibri" w:hAnsi="Calibri" w:cs="Calibri"/>
          <w:color w:val="1F243C"/>
          <w:shd w:val="clear" w:color="auto" w:fill="FFFFFF"/>
          <w:lang w:val="de-DE"/>
        </w:rPr>
        <w:t xml:space="preserve"> </w:t>
      </w:r>
      <w:r w:rsidR="00BD4216" w:rsidRPr="00BD4216">
        <w:rPr>
          <w:rFonts w:ascii="Calibri" w:hAnsi="Calibri" w:cs="Calibri"/>
          <w:color w:val="1F243C"/>
          <w:shd w:val="clear" w:color="auto" w:fill="FFFFFF"/>
          <w:lang w:val="de-DE"/>
        </w:rPr>
        <w:t>Mein Schwerpunkt lag auf Datenanalyse und Bildverarbeitungsalgorithmen. In meinem Forschungsprojekt arbeitete ich an einem Algorithmus zur Echtheitsprüfung und konnte schließlich in meiner Masterarbeit eine Genauigkeit von 99</w:t>
      </w:r>
      <w:r w:rsidR="00A45A8D">
        <w:rPr>
          <w:rFonts w:ascii="Calibri" w:hAnsi="Calibri" w:cs="Calibri"/>
          <w:color w:val="1F243C"/>
          <w:shd w:val="clear" w:color="auto" w:fill="FFFFFF"/>
          <w:lang w:val="de-DE"/>
        </w:rPr>
        <w:t>.</w:t>
      </w:r>
      <w:r w:rsidR="00BD4216" w:rsidRPr="00BD4216">
        <w:rPr>
          <w:rFonts w:ascii="Calibri" w:hAnsi="Calibri" w:cs="Calibri"/>
          <w:color w:val="1F243C"/>
          <w:shd w:val="clear" w:color="auto" w:fill="FFFFFF"/>
          <w:lang w:val="de-DE"/>
        </w:rPr>
        <w:t>97 % bei der Echtheitsprüfung von gefälschten Banknoten mit Hilfe von Matlab- und Python-Software erreichen.</w:t>
      </w:r>
      <w:r w:rsidR="00206EBA">
        <w:rPr>
          <w:rFonts w:ascii="Calibri" w:hAnsi="Calibri" w:cs="Calibri"/>
          <w:color w:val="1F243C"/>
          <w:shd w:val="clear" w:color="auto" w:fill="FFFFFF"/>
          <w:lang w:val="de-DE"/>
        </w:rPr>
        <w:t xml:space="preserve"> </w:t>
      </w:r>
      <w:r w:rsidR="00206EBA" w:rsidRPr="00206EBA">
        <w:rPr>
          <w:rFonts w:ascii="Calibri" w:hAnsi="Calibri" w:cs="Calibri"/>
          <w:color w:val="1F243C"/>
          <w:shd w:val="clear" w:color="auto" w:fill="FFFFFF"/>
          <w:lang w:val="de-DE"/>
        </w:rPr>
        <w:t>Ich habe mich dem Schreiben von sauberem Code gewidmet und aktiv an Softwaretests und Teamarbeit teilgenommen</w:t>
      </w:r>
      <w:r w:rsidR="00206EBA" w:rsidRPr="00505A93">
        <w:rPr>
          <w:rFonts w:ascii="Calibri" w:hAnsi="Calibri" w:cs="Calibri"/>
          <w:color w:val="1F243C"/>
          <w:shd w:val="clear" w:color="auto" w:fill="FFFFFF"/>
          <w:lang w:val="de-DE"/>
        </w:rPr>
        <w:t>. Ich freue mich besonders darauf, durch den Einsatz aktueller Technologien und Frameworks die Qualität Ihrer Projekte auf das nächste Level zu heben.</w:t>
      </w:r>
    </w:p>
    <w:p w14:paraId="7FB93751" w14:textId="77777777" w:rsidR="00206EBA" w:rsidRDefault="00206EBA" w:rsidP="00145C5D">
      <w:pPr>
        <w:rPr>
          <w:rFonts w:ascii="Calibri" w:hAnsi="Calibri" w:cs="Calibri"/>
          <w:color w:val="1F243C"/>
          <w:sz w:val="10"/>
          <w:szCs w:val="10"/>
          <w:shd w:val="clear" w:color="auto" w:fill="FFFFFF"/>
          <w:lang w:val="de-DE"/>
        </w:rPr>
      </w:pPr>
    </w:p>
    <w:p w14:paraId="2929263D" w14:textId="77777777" w:rsidR="00145C5D" w:rsidRPr="00145C5D" w:rsidRDefault="00145C5D" w:rsidP="00145C5D">
      <w:pPr>
        <w:rPr>
          <w:rFonts w:ascii="Calibri" w:hAnsi="Calibri" w:cs="Calibri"/>
          <w:color w:val="1F243C"/>
          <w:sz w:val="10"/>
          <w:szCs w:val="10"/>
          <w:shd w:val="clear" w:color="auto" w:fill="FFFFFF"/>
          <w:lang w:val="de-DE"/>
        </w:rPr>
      </w:pPr>
    </w:p>
    <w:p w14:paraId="3E3E8679" w14:textId="77777777" w:rsidR="00145C5D" w:rsidRPr="00145C5D" w:rsidRDefault="00145C5D" w:rsidP="00145C5D">
      <w:pPr>
        <w:rPr>
          <w:rFonts w:ascii="Calibri" w:hAnsi="Calibri" w:cs="Calibri"/>
          <w:color w:val="1F243C"/>
          <w:shd w:val="clear" w:color="auto" w:fill="FFFFFF"/>
          <w:lang w:val="de-DE"/>
        </w:rPr>
      </w:pPr>
      <w:r w:rsidRPr="00145C5D">
        <w:rPr>
          <w:rFonts w:ascii="Calibri" w:hAnsi="Calibri" w:cs="Calibri"/>
          <w:color w:val="1F243C"/>
          <w:shd w:val="clear" w:color="auto" w:fill="FFFFFF"/>
          <w:lang w:val="de-DE"/>
        </w:rPr>
        <w:t>Seit Januar 2022 bin ich neben meinem Studium als freiberuflicher Webentwickler tätig. Während dieser Zeit habe ich umfangreiche Erfahrungen in der Frontend-Entwicklung gesammelt und mich auf JavaScript, TypeScript, React und andere Webentwicklungsprinzipien spezialisiert. Durch die Entwicklung einer Architektur-Website unter Verwendung der neuesten Technologien konnte ich die Anzahl der Interviewanfragen um 60 % steigern. Durch die Arbeit an drei E-Commerce-Websites habe ich außerdem meine Kenntnisse über REST-APIs und SCSS-Frameworks wie Tailwind vertieft. In letzter Zeit habe ich mein Fachwissen um die Backend-Entwicklung mit C# und .NET erweitert.</w:t>
      </w:r>
    </w:p>
    <w:p w14:paraId="1C02091D" w14:textId="77777777" w:rsidR="00145C5D" w:rsidRDefault="00145C5D" w:rsidP="00145C5D">
      <w:pPr>
        <w:rPr>
          <w:rFonts w:ascii="Calibri" w:hAnsi="Calibri" w:cs="Calibri"/>
          <w:color w:val="1F243C"/>
          <w:sz w:val="10"/>
          <w:szCs w:val="10"/>
          <w:shd w:val="clear" w:color="auto" w:fill="FFFFFF"/>
          <w:lang w:val="de-DE"/>
        </w:rPr>
      </w:pPr>
    </w:p>
    <w:p w14:paraId="2323267A" w14:textId="77777777" w:rsidR="00145C5D" w:rsidRPr="00145C5D" w:rsidRDefault="00145C5D" w:rsidP="00145C5D">
      <w:pPr>
        <w:rPr>
          <w:rFonts w:ascii="Calibri" w:hAnsi="Calibri" w:cs="Calibri"/>
          <w:color w:val="1F243C"/>
          <w:sz w:val="10"/>
          <w:szCs w:val="10"/>
          <w:shd w:val="clear" w:color="auto" w:fill="FFFFFF"/>
          <w:lang w:val="de-DE"/>
        </w:rPr>
      </w:pPr>
    </w:p>
    <w:p w14:paraId="7B05D523" w14:textId="77777777" w:rsidR="00145C5D" w:rsidRDefault="00145C5D" w:rsidP="00145C5D">
      <w:pPr>
        <w:rPr>
          <w:rFonts w:ascii="Calibri" w:hAnsi="Calibri" w:cs="Calibri"/>
          <w:color w:val="1F243C"/>
          <w:shd w:val="clear" w:color="auto" w:fill="FFFFFF"/>
          <w:lang w:val="de-DE"/>
        </w:rPr>
      </w:pPr>
      <w:r w:rsidRPr="00145C5D">
        <w:rPr>
          <w:rFonts w:ascii="Calibri" w:hAnsi="Calibri" w:cs="Calibri"/>
          <w:color w:val="1F243C"/>
          <w:shd w:val="clear" w:color="auto" w:fill="FFFFFF"/>
          <w:lang w:val="de-DE"/>
        </w:rPr>
        <w:t>Ich bin hochmotiviert, bei Ihnen weitere praktische Erfahrungen zu sammeln und meine bisher erworbenen Kenntnisse in die Tat umzusetzen. Neben meiner Eigenständigkeit und fachlichen Qualifikationen zeichnet mich meine freundliche und teamorientierte Persönlichkeit aus.</w:t>
      </w:r>
    </w:p>
    <w:p w14:paraId="7519604A" w14:textId="77777777" w:rsidR="00145C5D" w:rsidRDefault="00145C5D" w:rsidP="00145C5D">
      <w:pPr>
        <w:rPr>
          <w:rFonts w:ascii="Calibri" w:hAnsi="Calibri" w:cs="Calibri"/>
          <w:color w:val="1F243C"/>
          <w:sz w:val="10"/>
          <w:szCs w:val="10"/>
          <w:shd w:val="clear" w:color="auto" w:fill="FFFFFF"/>
          <w:lang w:val="de-DE"/>
        </w:rPr>
      </w:pPr>
    </w:p>
    <w:p w14:paraId="75CDA0D1" w14:textId="77777777" w:rsidR="00145C5D" w:rsidRPr="00145C5D" w:rsidRDefault="00145C5D" w:rsidP="00145C5D">
      <w:pPr>
        <w:rPr>
          <w:rFonts w:ascii="Calibri" w:hAnsi="Calibri" w:cs="Calibri"/>
          <w:color w:val="1F243C"/>
          <w:sz w:val="10"/>
          <w:szCs w:val="10"/>
          <w:shd w:val="clear" w:color="auto" w:fill="FFFFFF"/>
          <w:lang w:val="de-DE"/>
        </w:rPr>
      </w:pPr>
    </w:p>
    <w:p w14:paraId="574F2EFE" w14:textId="6554DE75" w:rsidR="000406EE" w:rsidRDefault="004C3604" w:rsidP="000406EE">
      <w:pPr>
        <w:rPr>
          <w:rFonts w:ascii="Calibri" w:hAnsi="Calibri" w:cs="Calibri"/>
          <w:color w:val="1F243C"/>
          <w:shd w:val="clear" w:color="auto" w:fill="FFFFFF"/>
          <w:lang w:val="de-DE"/>
        </w:rPr>
      </w:pPr>
      <w:r w:rsidRPr="004C3604">
        <w:rPr>
          <w:rFonts w:ascii="Calibri" w:hAnsi="Calibri" w:cs="Calibri"/>
          <w:color w:val="1F243C"/>
          <w:shd w:val="clear" w:color="auto" w:fill="FFFFFF"/>
          <w:lang w:val="de-DE"/>
        </w:rPr>
        <w:t>Aktuell absolviere ich einen intensiven Deutschsprachkurs auf dem Niveau B</w:t>
      </w:r>
      <w:r w:rsidR="005F004F">
        <w:rPr>
          <w:rFonts w:ascii="Calibri" w:hAnsi="Calibri" w:cs="Calibri"/>
          <w:color w:val="1F243C"/>
          <w:shd w:val="clear" w:color="auto" w:fill="FFFFFF"/>
          <w:lang w:val="de-DE"/>
        </w:rPr>
        <w:t>2</w:t>
      </w:r>
      <w:r w:rsidRPr="004C3604">
        <w:rPr>
          <w:rFonts w:ascii="Calibri" w:hAnsi="Calibri" w:cs="Calibri"/>
          <w:color w:val="1F243C"/>
          <w:shd w:val="clear" w:color="auto" w:fill="FFFFFF"/>
          <w:lang w:val="de-DE"/>
        </w:rPr>
        <w:t>.</w:t>
      </w:r>
      <w:r w:rsidR="005F004F">
        <w:rPr>
          <w:rFonts w:ascii="Calibri" w:hAnsi="Calibri" w:cs="Calibri"/>
          <w:color w:val="1F243C"/>
          <w:shd w:val="clear" w:color="auto" w:fill="FFFFFF"/>
          <w:lang w:val="de-DE"/>
        </w:rPr>
        <w:t xml:space="preserve">1 </w:t>
      </w:r>
      <w:r w:rsidRPr="004C3604">
        <w:rPr>
          <w:rFonts w:ascii="Calibri" w:hAnsi="Calibri" w:cs="Calibri"/>
          <w:color w:val="1F243C"/>
          <w:shd w:val="clear" w:color="auto" w:fill="FFFFFF"/>
          <w:lang w:val="de-DE"/>
        </w:rPr>
        <w:t>, mit dem klaren Ziel, in naher Zukunft das Niveau B2 zu erreichen. Ich bin flexibel bezüglich meines Wohnorts in Deutschland und bereit, mich voller Engagement in Ihr Team einzubringen, um gemeinsam innovative Softwarelösungen zu entwickeln</w:t>
      </w:r>
      <w:r w:rsidR="00505A93" w:rsidRPr="00505A93">
        <w:rPr>
          <w:rFonts w:ascii="Calibri" w:hAnsi="Calibri" w:cs="Calibri"/>
          <w:color w:val="1F243C"/>
          <w:shd w:val="clear" w:color="auto" w:fill="FFFFFF"/>
          <w:lang w:val="de-DE"/>
        </w:rPr>
        <w:t>.</w:t>
      </w:r>
      <w:r w:rsidR="000406EE">
        <w:rPr>
          <w:rFonts w:ascii="Calibri" w:hAnsi="Calibri" w:cs="Calibri"/>
          <w:color w:val="1F243C"/>
          <w:shd w:val="clear" w:color="auto" w:fill="FFFFFF"/>
          <w:lang w:val="de-DE"/>
        </w:rPr>
        <w:t xml:space="preserve"> </w:t>
      </w:r>
      <w:r w:rsidR="000406EE" w:rsidRPr="000406EE">
        <w:rPr>
          <w:rFonts w:ascii="Calibri" w:hAnsi="Calibri" w:cs="Calibri"/>
          <w:color w:val="1F243C"/>
          <w:shd w:val="clear" w:color="auto" w:fill="FFFFFF"/>
          <w:lang w:val="de-DE"/>
        </w:rPr>
        <w:t>Ich freue mich auf die Möglichkeit, mich persönlich vorstellen zu dürfen und stehe Ihnen für weitere Informationen zur Verfügung</w:t>
      </w:r>
      <w:r w:rsidR="000406EE">
        <w:rPr>
          <w:rFonts w:ascii="Calibri" w:hAnsi="Calibri" w:cs="Calibri"/>
          <w:color w:val="1F243C"/>
          <w:shd w:val="clear" w:color="auto" w:fill="FFFFFF"/>
          <w:lang w:val="de-DE"/>
        </w:rPr>
        <w:t>.</w:t>
      </w:r>
    </w:p>
    <w:p w14:paraId="3ABC5B64" w14:textId="77777777" w:rsidR="00145C5D" w:rsidRPr="00505A93" w:rsidRDefault="00145C5D" w:rsidP="00145C5D">
      <w:pPr>
        <w:rPr>
          <w:rFonts w:ascii="Calibri" w:hAnsi="Calibri" w:cs="Calibri"/>
          <w:color w:val="1F243C"/>
          <w:shd w:val="clear" w:color="auto" w:fill="FFFFFF"/>
          <w:lang w:val="de-DE"/>
        </w:rPr>
      </w:pPr>
    </w:p>
    <w:p w14:paraId="01CC4801" w14:textId="77777777" w:rsidR="00505A93" w:rsidRDefault="00505A93" w:rsidP="00145C5D">
      <w:pPr>
        <w:rPr>
          <w:rFonts w:ascii="Calibri" w:hAnsi="Calibri" w:cs="Calibri"/>
          <w:color w:val="1F243C"/>
          <w:shd w:val="clear" w:color="auto" w:fill="FFFFFF"/>
          <w:lang w:val="de-DE"/>
        </w:rPr>
      </w:pPr>
      <w:r w:rsidRPr="00505A93">
        <w:rPr>
          <w:rFonts w:ascii="Calibri" w:hAnsi="Calibri" w:cs="Calibri"/>
          <w:color w:val="1F243C"/>
          <w:shd w:val="clear" w:color="auto" w:fill="FFFFFF"/>
          <w:lang w:val="de-DE"/>
        </w:rPr>
        <w:t>Mit freundlichen Grüßen,</w:t>
      </w:r>
    </w:p>
    <w:p w14:paraId="25EA0C9C" w14:textId="77777777" w:rsidR="00145C5D" w:rsidRPr="00505A93" w:rsidRDefault="00145C5D" w:rsidP="00145C5D">
      <w:pPr>
        <w:rPr>
          <w:rFonts w:ascii="Calibri" w:hAnsi="Calibri" w:cs="Calibri"/>
          <w:color w:val="1F243C"/>
          <w:shd w:val="clear" w:color="auto" w:fill="FFFFFF"/>
          <w:lang w:val="de-DE"/>
        </w:rPr>
      </w:pPr>
    </w:p>
    <w:p w14:paraId="1904D38F" w14:textId="1EF27731" w:rsidR="00CE06A1" w:rsidRPr="00CE06A1" w:rsidRDefault="00505A93" w:rsidP="00145C5D">
      <w:pPr>
        <w:spacing w:after="160"/>
        <w:rPr>
          <w:rFonts w:ascii="Calibri" w:hAnsi="Calibri" w:cs="Calibri"/>
          <w:color w:val="1F243C"/>
          <w:shd w:val="clear" w:color="auto" w:fill="FFFFFF"/>
          <w:lang w:val="de-DE"/>
        </w:rPr>
      </w:pPr>
      <w:r w:rsidRPr="00505A93">
        <w:rPr>
          <w:rFonts w:ascii="Calibri" w:hAnsi="Calibri" w:cs="Calibri"/>
          <w:color w:val="1F243C"/>
          <w:shd w:val="clear" w:color="auto" w:fill="FFFFFF"/>
          <w:lang w:val="de-DE"/>
        </w:rPr>
        <w:t>Abolfazl Mohsenpour</w:t>
      </w:r>
    </w:p>
    <w:p w14:paraId="4AAB4890" w14:textId="714AC4E3" w:rsidR="00226152" w:rsidRPr="00B9154E" w:rsidRDefault="00226152" w:rsidP="00CE06A1">
      <w:pPr>
        <w:spacing w:after="160"/>
        <w:rPr>
          <w:rFonts w:ascii="Calibri" w:hAnsi="Calibri" w:cs="Calibri"/>
          <w:color w:val="1F243C"/>
          <w:shd w:val="clear" w:color="auto" w:fill="FFFFFF"/>
          <w:lang w:val="de-DE"/>
        </w:rPr>
      </w:pPr>
    </w:p>
    <w:sectPr w:rsidR="00226152" w:rsidRPr="00B9154E" w:rsidSect="00C36E96">
      <w:pgSz w:w="12240" w:h="15840"/>
      <w:pgMar w:top="851" w:right="1440" w:bottom="72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A3888" w14:textId="77777777" w:rsidR="00CF25C3" w:rsidRDefault="00CF25C3" w:rsidP="007C5B56">
      <w:pPr>
        <w:spacing w:line="240" w:lineRule="auto"/>
      </w:pPr>
      <w:r>
        <w:separator/>
      </w:r>
    </w:p>
  </w:endnote>
  <w:endnote w:type="continuationSeparator" w:id="0">
    <w:p w14:paraId="5518F446" w14:textId="77777777" w:rsidR="00CF25C3" w:rsidRDefault="00CF25C3" w:rsidP="007C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charset w:val="00"/>
    <w:family w:val="swiss"/>
    <w:pitch w:val="variable"/>
    <w:sig w:usb0="600002F7" w:usb1="02000001"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6F429" w14:textId="77777777" w:rsidR="00CF25C3" w:rsidRDefault="00CF25C3" w:rsidP="007C5B56">
      <w:pPr>
        <w:spacing w:line="240" w:lineRule="auto"/>
      </w:pPr>
      <w:r>
        <w:separator/>
      </w:r>
    </w:p>
  </w:footnote>
  <w:footnote w:type="continuationSeparator" w:id="0">
    <w:p w14:paraId="1194385C" w14:textId="77777777" w:rsidR="00CF25C3" w:rsidRDefault="00CF25C3" w:rsidP="007C5B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2A5"/>
    <w:multiLevelType w:val="hybridMultilevel"/>
    <w:tmpl w:val="3FC8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534B7"/>
    <w:multiLevelType w:val="hybridMultilevel"/>
    <w:tmpl w:val="131ED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9A3D8F"/>
    <w:multiLevelType w:val="hybridMultilevel"/>
    <w:tmpl w:val="B57E3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0409DA"/>
    <w:multiLevelType w:val="hybridMultilevel"/>
    <w:tmpl w:val="2BA4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83916"/>
    <w:multiLevelType w:val="hybridMultilevel"/>
    <w:tmpl w:val="610A5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4E788E"/>
    <w:multiLevelType w:val="hybridMultilevel"/>
    <w:tmpl w:val="779C0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263EF7"/>
    <w:multiLevelType w:val="hybridMultilevel"/>
    <w:tmpl w:val="B5749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4B42DC"/>
    <w:multiLevelType w:val="hybridMultilevel"/>
    <w:tmpl w:val="4BAA3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5108709">
    <w:abstractNumId w:val="3"/>
  </w:num>
  <w:num w:numId="2" w16cid:durableId="1876964508">
    <w:abstractNumId w:val="0"/>
  </w:num>
  <w:num w:numId="3" w16cid:durableId="907807671">
    <w:abstractNumId w:val="1"/>
  </w:num>
  <w:num w:numId="4" w16cid:durableId="33432305">
    <w:abstractNumId w:val="4"/>
  </w:num>
  <w:num w:numId="5" w16cid:durableId="847325855">
    <w:abstractNumId w:val="5"/>
  </w:num>
  <w:num w:numId="6" w16cid:durableId="1166170900">
    <w:abstractNumId w:val="6"/>
  </w:num>
  <w:num w:numId="7" w16cid:durableId="1916234831">
    <w:abstractNumId w:val="7"/>
  </w:num>
  <w:num w:numId="8" w16cid:durableId="1526942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1A"/>
    <w:rsid w:val="00004EB1"/>
    <w:rsid w:val="000076AC"/>
    <w:rsid w:val="00012ED6"/>
    <w:rsid w:val="000206F6"/>
    <w:rsid w:val="0002217D"/>
    <w:rsid w:val="0002224F"/>
    <w:rsid w:val="00025345"/>
    <w:rsid w:val="00027684"/>
    <w:rsid w:val="00032839"/>
    <w:rsid w:val="000348DA"/>
    <w:rsid w:val="00035290"/>
    <w:rsid w:val="00036FE8"/>
    <w:rsid w:val="000406EE"/>
    <w:rsid w:val="000414E5"/>
    <w:rsid w:val="00045091"/>
    <w:rsid w:val="00047031"/>
    <w:rsid w:val="000528C3"/>
    <w:rsid w:val="000575F9"/>
    <w:rsid w:val="0006061A"/>
    <w:rsid w:val="0007264C"/>
    <w:rsid w:val="00075AA7"/>
    <w:rsid w:val="0008583D"/>
    <w:rsid w:val="0008651C"/>
    <w:rsid w:val="00091FBC"/>
    <w:rsid w:val="00096599"/>
    <w:rsid w:val="00096B43"/>
    <w:rsid w:val="000A386D"/>
    <w:rsid w:val="000B03C4"/>
    <w:rsid w:val="000B0DB3"/>
    <w:rsid w:val="000C2D37"/>
    <w:rsid w:val="000D03EF"/>
    <w:rsid w:val="000D3D78"/>
    <w:rsid w:val="000D7DE4"/>
    <w:rsid w:val="000E1D84"/>
    <w:rsid w:val="000E3A86"/>
    <w:rsid w:val="000F0146"/>
    <w:rsid w:val="000F3C21"/>
    <w:rsid w:val="000F3C6D"/>
    <w:rsid w:val="000F56D1"/>
    <w:rsid w:val="000F778B"/>
    <w:rsid w:val="000F7842"/>
    <w:rsid w:val="00105C82"/>
    <w:rsid w:val="00107835"/>
    <w:rsid w:val="0011222E"/>
    <w:rsid w:val="00113F23"/>
    <w:rsid w:val="00120A68"/>
    <w:rsid w:val="001349E8"/>
    <w:rsid w:val="00145C5D"/>
    <w:rsid w:val="0015306A"/>
    <w:rsid w:val="00156BB8"/>
    <w:rsid w:val="00157D8D"/>
    <w:rsid w:val="001601FA"/>
    <w:rsid w:val="00167C83"/>
    <w:rsid w:val="001762A0"/>
    <w:rsid w:val="00176CC5"/>
    <w:rsid w:val="001777A3"/>
    <w:rsid w:val="00185913"/>
    <w:rsid w:val="00190872"/>
    <w:rsid w:val="00192967"/>
    <w:rsid w:val="001A1DE3"/>
    <w:rsid w:val="001A5AC8"/>
    <w:rsid w:val="001A6C6E"/>
    <w:rsid w:val="001B182B"/>
    <w:rsid w:val="001B72E0"/>
    <w:rsid w:val="001C06F8"/>
    <w:rsid w:val="001C309A"/>
    <w:rsid w:val="001C3B25"/>
    <w:rsid w:val="001D1951"/>
    <w:rsid w:val="001D2A68"/>
    <w:rsid w:val="001E3C0E"/>
    <w:rsid w:val="001E3E24"/>
    <w:rsid w:val="001E6C96"/>
    <w:rsid w:val="001F1DAA"/>
    <w:rsid w:val="001F2AF9"/>
    <w:rsid w:val="001F4B62"/>
    <w:rsid w:val="001F7134"/>
    <w:rsid w:val="00202A3E"/>
    <w:rsid w:val="00204AFA"/>
    <w:rsid w:val="00206134"/>
    <w:rsid w:val="00206EBA"/>
    <w:rsid w:val="002077C2"/>
    <w:rsid w:val="0021068E"/>
    <w:rsid w:val="00213CCF"/>
    <w:rsid w:val="00213E45"/>
    <w:rsid w:val="00222FC7"/>
    <w:rsid w:val="00226152"/>
    <w:rsid w:val="00234EE6"/>
    <w:rsid w:val="00240580"/>
    <w:rsid w:val="002424AF"/>
    <w:rsid w:val="002523A0"/>
    <w:rsid w:val="00252E20"/>
    <w:rsid w:val="00253DA4"/>
    <w:rsid w:val="0025506F"/>
    <w:rsid w:val="00257D72"/>
    <w:rsid w:val="002654CE"/>
    <w:rsid w:val="002709A6"/>
    <w:rsid w:val="002739AB"/>
    <w:rsid w:val="00280C18"/>
    <w:rsid w:val="002836F3"/>
    <w:rsid w:val="00286553"/>
    <w:rsid w:val="00287960"/>
    <w:rsid w:val="0029163F"/>
    <w:rsid w:val="0029176D"/>
    <w:rsid w:val="00293170"/>
    <w:rsid w:val="002956B9"/>
    <w:rsid w:val="002A2731"/>
    <w:rsid w:val="002B0EB5"/>
    <w:rsid w:val="002B446D"/>
    <w:rsid w:val="002C1118"/>
    <w:rsid w:val="002D2C1A"/>
    <w:rsid w:val="002E38F3"/>
    <w:rsid w:val="002E4DCD"/>
    <w:rsid w:val="002E67CF"/>
    <w:rsid w:val="002F7273"/>
    <w:rsid w:val="002F7FEE"/>
    <w:rsid w:val="003007B2"/>
    <w:rsid w:val="0030636B"/>
    <w:rsid w:val="003116CE"/>
    <w:rsid w:val="00312382"/>
    <w:rsid w:val="00322CD5"/>
    <w:rsid w:val="003244FD"/>
    <w:rsid w:val="00325610"/>
    <w:rsid w:val="003359E7"/>
    <w:rsid w:val="00343005"/>
    <w:rsid w:val="00352CC0"/>
    <w:rsid w:val="00356832"/>
    <w:rsid w:val="0036229A"/>
    <w:rsid w:val="0036502F"/>
    <w:rsid w:val="00365CA4"/>
    <w:rsid w:val="00370217"/>
    <w:rsid w:val="00384FDE"/>
    <w:rsid w:val="003905C2"/>
    <w:rsid w:val="003A20D8"/>
    <w:rsid w:val="003A29C1"/>
    <w:rsid w:val="003A4F13"/>
    <w:rsid w:val="003A5BAB"/>
    <w:rsid w:val="003A7BAF"/>
    <w:rsid w:val="003B588E"/>
    <w:rsid w:val="003C094C"/>
    <w:rsid w:val="003C20E4"/>
    <w:rsid w:val="003C442A"/>
    <w:rsid w:val="003C5371"/>
    <w:rsid w:val="003C58EE"/>
    <w:rsid w:val="003C77BF"/>
    <w:rsid w:val="003D44D3"/>
    <w:rsid w:val="003D52F0"/>
    <w:rsid w:val="003D5409"/>
    <w:rsid w:val="003D6E5B"/>
    <w:rsid w:val="003F0105"/>
    <w:rsid w:val="003F220A"/>
    <w:rsid w:val="004000AC"/>
    <w:rsid w:val="00401317"/>
    <w:rsid w:val="00407B74"/>
    <w:rsid w:val="00411AD9"/>
    <w:rsid w:val="004140B0"/>
    <w:rsid w:val="00414C67"/>
    <w:rsid w:val="00417C3B"/>
    <w:rsid w:val="0043203B"/>
    <w:rsid w:val="00432CE7"/>
    <w:rsid w:val="004349FB"/>
    <w:rsid w:val="00435771"/>
    <w:rsid w:val="00436048"/>
    <w:rsid w:val="00437FE7"/>
    <w:rsid w:val="00452669"/>
    <w:rsid w:val="0045440F"/>
    <w:rsid w:val="00454C12"/>
    <w:rsid w:val="00454EDB"/>
    <w:rsid w:val="004564E4"/>
    <w:rsid w:val="00462BEC"/>
    <w:rsid w:val="00463F8F"/>
    <w:rsid w:val="00467CE3"/>
    <w:rsid w:val="004735A2"/>
    <w:rsid w:val="00476540"/>
    <w:rsid w:val="00480755"/>
    <w:rsid w:val="00480BAA"/>
    <w:rsid w:val="0048118A"/>
    <w:rsid w:val="0048306C"/>
    <w:rsid w:val="00483207"/>
    <w:rsid w:val="00484878"/>
    <w:rsid w:val="00491B87"/>
    <w:rsid w:val="00492654"/>
    <w:rsid w:val="00495337"/>
    <w:rsid w:val="004A23B4"/>
    <w:rsid w:val="004A2F54"/>
    <w:rsid w:val="004A2FC3"/>
    <w:rsid w:val="004A676D"/>
    <w:rsid w:val="004A7EF6"/>
    <w:rsid w:val="004B065E"/>
    <w:rsid w:val="004B2454"/>
    <w:rsid w:val="004B273F"/>
    <w:rsid w:val="004B43F1"/>
    <w:rsid w:val="004B7B56"/>
    <w:rsid w:val="004B7CC6"/>
    <w:rsid w:val="004C3604"/>
    <w:rsid w:val="004C5CD0"/>
    <w:rsid w:val="004C71B0"/>
    <w:rsid w:val="004D09AD"/>
    <w:rsid w:val="004E1C03"/>
    <w:rsid w:val="004E410A"/>
    <w:rsid w:val="004F26E8"/>
    <w:rsid w:val="004F4588"/>
    <w:rsid w:val="004F69E0"/>
    <w:rsid w:val="005017B7"/>
    <w:rsid w:val="00505666"/>
    <w:rsid w:val="00505A93"/>
    <w:rsid w:val="00522491"/>
    <w:rsid w:val="00522993"/>
    <w:rsid w:val="0053412E"/>
    <w:rsid w:val="00534860"/>
    <w:rsid w:val="00534EF5"/>
    <w:rsid w:val="00537DDA"/>
    <w:rsid w:val="00552395"/>
    <w:rsid w:val="00552D78"/>
    <w:rsid w:val="00554EF3"/>
    <w:rsid w:val="00555FC3"/>
    <w:rsid w:val="00562076"/>
    <w:rsid w:val="005627D7"/>
    <w:rsid w:val="00562F2B"/>
    <w:rsid w:val="00564D7C"/>
    <w:rsid w:val="00565D20"/>
    <w:rsid w:val="005804BD"/>
    <w:rsid w:val="005809E1"/>
    <w:rsid w:val="00582826"/>
    <w:rsid w:val="00582DB2"/>
    <w:rsid w:val="005853D0"/>
    <w:rsid w:val="0058632E"/>
    <w:rsid w:val="00591247"/>
    <w:rsid w:val="005940E9"/>
    <w:rsid w:val="005A00D9"/>
    <w:rsid w:val="005A273E"/>
    <w:rsid w:val="005A4EFD"/>
    <w:rsid w:val="005A6C43"/>
    <w:rsid w:val="005B13DF"/>
    <w:rsid w:val="005C35BA"/>
    <w:rsid w:val="005C414B"/>
    <w:rsid w:val="005C784E"/>
    <w:rsid w:val="005D3BBC"/>
    <w:rsid w:val="005D5907"/>
    <w:rsid w:val="005E59FF"/>
    <w:rsid w:val="005F004F"/>
    <w:rsid w:val="005F2D90"/>
    <w:rsid w:val="006033A1"/>
    <w:rsid w:val="006154E3"/>
    <w:rsid w:val="006161C5"/>
    <w:rsid w:val="00616BBB"/>
    <w:rsid w:val="006177B7"/>
    <w:rsid w:val="0064237C"/>
    <w:rsid w:val="006439D4"/>
    <w:rsid w:val="00655D29"/>
    <w:rsid w:val="00656B57"/>
    <w:rsid w:val="00661037"/>
    <w:rsid w:val="006627C3"/>
    <w:rsid w:val="00664E72"/>
    <w:rsid w:val="006809BF"/>
    <w:rsid w:val="00683770"/>
    <w:rsid w:val="006858BC"/>
    <w:rsid w:val="006865B8"/>
    <w:rsid w:val="0068769C"/>
    <w:rsid w:val="0069380E"/>
    <w:rsid w:val="006A3BF8"/>
    <w:rsid w:val="006B2BCE"/>
    <w:rsid w:val="006B2C7D"/>
    <w:rsid w:val="006B2EA0"/>
    <w:rsid w:val="006B5A9F"/>
    <w:rsid w:val="006C43B9"/>
    <w:rsid w:val="006C4E0C"/>
    <w:rsid w:val="006C58FB"/>
    <w:rsid w:val="006E5C48"/>
    <w:rsid w:val="006E5D04"/>
    <w:rsid w:val="006E68FD"/>
    <w:rsid w:val="006E7D11"/>
    <w:rsid w:val="006F3C45"/>
    <w:rsid w:val="006F3F6B"/>
    <w:rsid w:val="007071B0"/>
    <w:rsid w:val="00713D42"/>
    <w:rsid w:val="00715FA5"/>
    <w:rsid w:val="00716AF9"/>
    <w:rsid w:val="00722DC4"/>
    <w:rsid w:val="00723011"/>
    <w:rsid w:val="00724755"/>
    <w:rsid w:val="00732CCC"/>
    <w:rsid w:val="0074017A"/>
    <w:rsid w:val="00745BDD"/>
    <w:rsid w:val="00747140"/>
    <w:rsid w:val="00747AAE"/>
    <w:rsid w:val="00757234"/>
    <w:rsid w:val="00760575"/>
    <w:rsid w:val="007651B7"/>
    <w:rsid w:val="00784F0A"/>
    <w:rsid w:val="0078658E"/>
    <w:rsid w:val="0079437B"/>
    <w:rsid w:val="0079686E"/>
    <w:rsid w:val="007A2D84"/>
    <w:rsid w:val="007A309D"/>
    <w:rsid w:val="007A38A7"/>
    <w:rsid w:val="007B07EA"/>
    <w:rsid w:val="007B0E7E"/>
    <w:rsid w:val="007B0F48"/>
    <w:rsid w:val="007B1B06"/>
    <w:rsid w:val="007B1F55"/>
    <w:rsid w:val="007B580C"/>
    <w:rsid w:val="007C40F7"/>
    <w:rsid w:val="007C482C"/>
    <w:rsid w:val="007C5B56"/>
    <w:rsid w:val="007C6B8E"/>
    <w:rsid w:val="007D5561"/>
    <w:rsid w:val="007E48D3"/>
    <w:rsid w:val="00800BF5"/>
    <w:rsid w:val="00810924"/>
    <w:rsid w:val="00810F6E"/>
    <w:rsid w:val="008132E5"/>
    <w:rsid w:val="00816707"/>
    <w:rsid w:val="00817834"/>
    <w:rsid w:val="00823EB3"/>
    <w:rsid w:val="00826B9C"/>
    <w:rsid w:val="00830876"/>
    <w:rsid w:val="00833660"/>
    <w:rsid w:val="00833D24"/>
    <w:rsid w:val="0083789A"/>
    <w:rsid w:val="008436F2"/>
    <w:rsid w:val="00844F72"/>
    <w:rsid w:val="00845DE8"/>
    <w:rsid w:val="0084785A"/>
    <w:rsid w:val="00855CF5"/>
    <w:rsid w:val="00857312"/>
    <w:rsid w:val="00860F65"/>
    <w:rsid w:val="00866DDC"/>
    <w:rsid w:val="0087368A"/>
    <w:rsid w:val="00892C86"/>
    <w:rsid w:val="00894431"/>
    <w:rsid w:val="0089471D"/>
    <w:rsid w:val="00897398"/>
    <w:rsid w:val="008A27B8"/>
    <w:rsid w:val="008A3613"/>
    <w:rsid w:val="008A38B6"/>
    <w:rsid w:val="008B3FF3"/>
    <w:rsid w:val="008B4BC8"/>
    <w:rsid w:val="008D0715"/>
    <w:rsid w:val="008D76C0"/>
    <w:rsid w:val="008E04C3"/>
    <w:rsid w:val="008E1886"/>
    <w:rsid w:val="008E6668"/>
    <w:rsid w:val="008F02BF"/>
    <w:rsid w:val="00905235"/>
    <w:rsid w:val="00921D82"/>
    <w:rsid w:val="009262EE"/>
    <w:rsid w:val="00927E34"/>
    <w:rsid w:val="00935D2F"/>
    <w:rsid w:val="00937619"/>
    <w:rsid w:val="0094404A"/>
    <w:rsid w:val="009516A1"/>
    <w:rsid w:val="00954B67"/>
    <w:rsid w:val="00955F4B"/>
    <w:rsid w:val="00963FA2"/>
    <w:rsid w:val="0097025D"/>
    <w:rsid w:val="009734E3"/>
    <w:rsid w:val="00984B52"/>
    <w:rsid w:val="00997EFB"/>
    <w:rsid w:val="009A4007"/>
    <w:rsid w:val="009B10F9"/>
    <w:rsid w:val="009B3414"/>
    <w:rsid w:val="009B3522"/>
    <w:rsid w:val="009C11A5"/>
    <w:rsid w:val="009C7B8E"/>
    <w:rsid w:val="009C7C4D"/>
    <w:rsid w:val="009D4CEB"/>
    <w:rsid w:val="009D6E20"/>
    <w:rsid w:val="009D7613"/>
    <w:rsid w:val="009E3F5E"/>
    <w:rsid w:val="009F6DF9"/>
    <w:rsid w:val="00A0025E"/>
    <w:rsid w:val="00A00CE5"/>
    <w:rsid w:val="00A0349C"/>
    <w:rsid w:val="00A04D58"/>
    <w:rsid w:val="00A0630F"/>
    <w:rsid w:val="00A07912"/>
    <w:rsid w:val="00A122CB"/>
    <w:rsid w:val="00A17286"/>
    <w:rsid w:val="00A20673"/>
    <w:rsid w:val="00A22496"/>
    <w:rsid w:val="00A253FB"/>
    <w:rsid w:val="00A25A7C"/>
    <w:rsid w:val="00A25BF0"/>
    <w:rsid w:val="00A27B6F"/>
    <w:rsid w:val="00A35659"/>
    <w:rsid w:val="00A3795E"/>
    <w:rsid w:val="00A40BB4"/>
    <w:rsid w:val="00A43091"/>
    <w:rsid w:val="00A43305"/>
    <w:rsid w:val="00A45A8D"/>
    <w:rsid w:val="00A45DA1"/>
    <w:rsid w:val="00A5315F"/>
    <w:rsid w:val="00A62E4A"/>
    <w:rsid w:val="00A67159"/>
    <w:rsid w:val="00A70C3C"/>
    <w:rsid w:val="00A86600"/>
    <w:rsid w:val="00A87977"/>
    <w:rsid w:val="00A90467"/>
    <w:rsid w:val="00A906BC"/>
    <w:rsid w:val="00A90D6E"/>
    <w:rsid w:val="00A91402"/>
    <w:rsid w:val="00A92C49"/>
    <w:rsid w:val="00A930B1"/>
    <w:rsid w:val="00A93F27"/>
    <w:rsid w:val="00AA0F3A"/>
    <w:rsid w:val="00AA29A6"/>
    <w:rsid w:val="00AA7B9F"/>
    <w:rsid w:val="00AB0A33"/>
    <w:rsid w:val="00AB1066"/>
    <w:rsid w:val="00AB7207"/>
    <w:rsid w:val="00AC4E7C"/>
    <w:rsid w:val="00AD4662"/>
    <w:rsid w:val="00AD49D9"/>
    <w:rsid w:val="00AD50DC"/>
    <w:rsid w:val="00AE2235"/>
    <w:rsid w:val="00AE2624"/>
    <w:rsid w:val="00AE30E3"/>
    <w:rsid w:val="00AF05F3"/>
    <w:rsid w:val="00AF10AE"/>
    <w:rsid w:val="00AF26D8"/>
    <w:rsid w:val="00AF34FF"/>
    <w:rsid w:val="00AF4E8B"/>
    <w:rsid w:val="00AF546E"/>
    <w:rsid w:val="00B00A3D"/>
    <w:rsid w:val="00B01504"/>
    <w:rsid w:val="00B017FC"/>
    <w:rsid w:val="00B04DCD"/>
    <w:rsid w:val="00B05A26"/>
    <w:rsid w:val="00B11602"/>
    <w:rsid w:val="00B139A7"/>
    <w:rsid w:val="00B16B76"/>
    <w:rsid w:val="00B20CF5"/>
    <w:rsid w:val="00B21CBE"/>
    <w:rsid w:val="00B23C74"/>
    <w:rsid w:val="00B251A7"/>
    <w:rsid w:val="00B31EDD"/>
    <w:rsid w:val="00B339C9"/>
    <w:rsid w:val="00B36A92"/>
    <w:rsid w:val="00B37F76"/>
    <w:rsid w:val="00B42577"/>
    <w:rsid w:val="00B43F8A"/>
    <w:rsid w:val="00B45EAC"/>
    <w:rsid w:val="00B542A9"/>
    <w:rsid w:val="00B565C7"/>
    <w:rsid w:val="00B60FEC"/>
    <w:rsid w:val="00B61A31"/>
    <w:rsid w:val="00B67E87"/>
    <w:rsid w:val="00B70A17"/>
    <w:rsid w:val="00B712E9"/>
    <w:rsid w:val="00B72B17"/>
    <w:rsid w:val="00B72DAF"/>
    <w:rsid w:val="00B9154E"/>
    <w:rsid w:val="00B92284"/>
    <w:rsid w:val="00B93B06"/>
    <w:rsid w:val="00B95D01"/>
    <w:rsid w:val="00B974B4"/>
    <w:rsid w:val="00BA4671"/>
    <w:rsid w:val="00BB17E3"/>
    <w:rsid w:val="00BB2430"/>
    <w:rsid w:val="00BC1CD8"/>
    <w:rsid w:val="00BC663D"/>
    <w:rsid w:val="00BD2294"/>
    <w:rsid w:val="00BD2B7C"/>
    <w:rsid w:val="00BD4216"/>
    <w:rsid w:val="00BD4B1F"/>
    <w:rsid w:val="00BE0D08"/>
    <w:rsid w:val="00BF2564"/>
    <w:rsid w:val="00BF5BA8"/>
    <w:rsid w:val="00BF74B3"/>
    <w:rsid w:val="00C0212A"/>
    <w:rsid w:val="00C02ED1"/>
    <w:rsid w:val="00C1265C"/>
    <w:rsid w:val="00C14082"/>
    <w:rsid w:val="00C21341"/>
    <w:rsid w:val="00C248E4"/>
    <w:rsid w:val="00C24E73"/>
    <w:rsid w:val="00C253B9"/>
    <w:rsid w:val="00C32860"/>
    <w:rsid w:val="00C32933"/>
    <w:rsid w:val="00C35CCC"/>
    <w:rsid w:val="00C365E7"/>
    <w:rsid w:val="00C36E96"/>
    <w:rsid w:val="00C37DDE"/>
    <w:rsid w:val="00C51999"/>
    <w:rsid w:val="00C53A7F"/>
    <w:rsid w:val="00C6127F"/>
    <w:rsid w:val="00C622D1"/>
    <w:rsid w:val="00C63703"/>
    <w:rsid w:val="00C63DE2"/>
    <w:rsid w:val="00C70BA2"/>
    <w:rsid w:val="00C7321E"/>
    <w:rsid w:val="00C73E48"/>
    <w:rsid w:val="00C7515B"/>
    <w:rsid w:val="00C76268"/>
    <w:rsid w:val="00C76E06"/>
    <w:rsid w:val="00C77795"/>
    <w:rsid w:val="00C83A0C"/>
    <w:rsid w:val="00C9448A"/>
    <w:rsid w:val="00C9590D"/>
    <w:rsid w:val="00CB30C0"/>
    <w:rsid w:val="00CB3FD8"/>
    <w:rsid w:val="00CB5A85"/>
    <w:rsid w:val="00CC1E4E"/>
    <w:rsid w:val="00CC44CE"/>
    <w:rsid w:val="00CC4A48"/>
    <w:rsid w:val="00CC5ACE"/>
    <w:rsid w:val="00CD28A2"/>
    <w:rsid w:val="00CD333B"/>
    <w:rsid w:val="00CD52E4"/>
    <w:rsid w:val="00CD765C"/>
    <w:rsid w:val="00CD7D8A"/>
    <w:rsid w:val="00CD7F71"/>
    <w:rsid w:val="00CE06A1"/>
    <w:rsid w:val="00CE28E4"/>
    <w:rsid w:val="00CE2D8F"/>
    <w:rsid w:val="00CE6B49"/>
    <w:rsid w:val="00CE78F1"/>
    <w:rsid w:val="00CF25C3"/>
    <w:rsid w:val="00D00C93"/>
    <w:rsid w:val="00D00FAB"/>
    <w:rsid w:val="00D0557E"/>
    <w:rsid w:val="00D07868"/>
    <w:rsid w:val="00D07BE0"/>
    <w:rsid w:val="00D156A9"/>
    <w:rsid w:val="00D162F9"/>
    <w:rsid w:val="00D20F06"/>
    <w:rsid w:val="00D22FDC"/>
    <w:rsid w:val="00D42D2F"/>
    <w:rsid w:val="00D44EC5"/>
    <w:rsid w:val="00D47D75"/>
    <w:rsid w:val="00D50E0A"/>
    <w:rsid w:val="00D51EB8"/>
    <w:rsid w:val="00D52E80"/>
    <w:rsid w:val="00D55B8D"/>
    <w:rsid w:val="00D57D4D"/>
    <w:rsid w:val="00D67CE9"/>
    <w:rsid w:val="00D7147F"/>
    <w:rsid w:val="00D71D82"/>
    <w:rsid w:val="00D77957"/>
    <w:rsid w:val="00D91B02"/>
    <w:rsid w:val="00D96FF1"/>
    <w:rsid w:val="00DA7106"/>
    <w:rsid w:val="00DA73BD"/>
    <w:rsid w:val="00DB2D03"/>
    <w:rsid w:val="00DB6AFD"/>
    <w:rsid w:val="00DC071B"/>
    <w:rsid w:val="00DC23D3"/>
    <w:rsid w:val="00DC51D7"/>
    <w:rsid w:val="00DC7F3D"/>
    <w:rsid w:val="00DD5028"/>
    <w:rsid w:val="00DE0537"/>
    <w:rsid w:val="00DE2A6A"/>
    <w:rsid w:val="00DE33F1"/>
    <w:rsid w:val="00DE5726"/>
    <w:rsid w:val="00DE5CD0"/>
    <w:rsid w:val="00DE6C82"/>
    <w:rsid w:val="00DE74D7"/>
    <w:rsid w:val="00DF4BDD"/>
    <w:rsid w:val="00E041AB"/>
    <w:rsid w:val="00E05AA0"/>
    <w:rsid w:val="00E10BC9"/>
    <w:rsid w:val="00E20AC2"/>
    <w:rsid w:val="00E20E2F"/>
    <w:rsid w:val="00E275C5"/>
    <w:rsid w:val="00E27E71"/>
    <w:rsid w:val="00E31B98"/>
    <w:rsid w:val="00E46C9B"/>
    <w:rsid w:val="00E57E8D"/>
    <w:rsid w:val="00E64307"/>
    <w:rsid w:val="00E720BE"/>
    <w:rsid w:val="00E851B4"/>
    <w:rsid w:val="00E8719F"/>
    <w:rsid w:val="00E95B74"/>
    <w:rsid w:val="00E97727"/>
    <w:rsid w:val="00EA0149"/>
    <w:rsid w:val="00EA3A15"/>
    <w:rsid w:val="00EB0C29"/>
    <w:rsid w:val="00EB0CA0"/>
    <w:rsid w:val="00EB7FDA"/>
    <w:rsid w:val="00ED6A3D"/>
    <w:rsid w:val="00EF2C0D"/>
    <w:rsid w:val="00F01EDE"/>
    <w:rsid w:val="00F023C1"/>
    <w:rsid w:val="00F14740"/>
    <w:rsid w:val="00F257DD"/>
    <w:rsid w:val="00F30E84"/>
    <w:rsid w:val="00F34AAC"/>
    <w:rsid w:val="00F35485"/>
    <w:rsid w:val="00F42A4D"/>
    <w:rsid w:val="00F42F66"/>
    <w:rsid w:val="00F44AD9"/>
    <w:rsid w:val="00F6242F"/>
    <w:rsid w:val="00F63E43"/>
    <w:rsid w:val="00F72A7F"/>
    <w:rsid w:val="00F73D27"/>
    <w:rsid w:val="00F75B23"/>
    <w:rsid w:val="00F80E20"/>
    <w:rsid w:val="00F8721F"/>
    <w:rsid w:val="00F90552"/>
    <w:rsid w:val="00F90FBB"/>
    <w:rsid w:val="00F93486"/>
    <w:rsid w:val="00FA193F"/>
    <w:rsid w:val="00FA23BF"/>
    <w:rsid w:val="00FA26BB"/>
    <w:rsid w:val="00FB0AC0"/>
    <w:rsid w:val="00FB3ACA"/>
    <w:rsid w:val="00FB4B8B"/>
    <w:rsid w:val="00FB5049"/>
    <w:rsid w:val="00FB5B18"/>
    <w:rsid w:val="00FC3567"/>
    <w:rsid w:val="00FC6336"/>
    <w:rsid w:val="00FD16CB"/>
    <w:rsid w:val="00FD21AF"/>
    <w:rsid w:val="00FD3460"/>
    <w:rsid w:val="00FD57AC"/>
    <w:rsid w:val="00FE0D51"/>
    <w:rsid w:val="00FE26D9"/>
    <w:rsid w:val="00FE34DA"/>
    <w:rsid w:val="00FE3603"/>
    <w:rsid w:val="00FE51D7"/>
    <w:rsid w:val="00FE5342"/>
    <w:rsid w:val="00FE604F"/>
    <w:rsid w:val="00FE7D69"/>
    <w:rsid w:val="00FF1379"/>
    <w:rsid w:val="00FF4038"/>
    <w:rsid w:val="00FF4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8E5C0"/>
  <w15:chartTrackingRefBased/>
  <w15:docId w15:val="{AB92DAFE-C59B-47C1-8A9C-A4EAC3E8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D0"/>
    <w:pPr>
      <w:spacing w:after="0"/>
    </w:pPr>
    <w:rPr>
      <w:color w:val="000000" w:themeColor="text1"/>
    </w:rPr>
  </w:style>
  <w:style w:type="paragraph" w:styleId="Heading1">
    <w:name w:val="heading 1"/>
    <w:basedOn w:val="Normal"/>
    <w:next w:val="Normal"/>
    <w:link w:val="Heading1Char"/>
    <w:uiPriority w:val="9"/>
    <w:qFormat/>
    <w:rsid w:val="00F35485"/>
    <w:pPr>
      <w:keepNext/>
      <w:keepLines/>
      <w:spacing w:before="240" w:after="12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qFormat/>
    <w:rsid w:val="000348DA"/>
    <w:pPr>
      <w:keepNext/>
      <w:keepLines/>
      <w:spacing w:before="40"/>
      <w:outlineLvl w:val="1"/>
    </w:pPr>
    <w:rPr>
      <w:rFonts w:asciiTheme="majorHAnsi" w:eastAsiaTheme="majorEastAsia" w:hAnsiTheme="majorHAnsi" w:cstheme="majorBidi"/>
      <w:color w:val="833C0B" w:themeColor="accent2" w:themeShade="80"/>
      <w:sz w:val="28"/>
      <w:szCs w:val="26"/>
    </w:rPr>
  </w:style>
  <w:style w:type="paragraph" w:styleId="Heading3">
    <w:name w:val="heading 3"/>
    <w:basedOn w:val="Normal"/>
    <w:next w:val="Normal"/>
    <w:link w:val="Heading3Char"/>
    <w:uiPriority w:val="9"/>
    <w:semiHidden/>
    <w:rsid w:val="00655D29"/>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5B56"/>
    <w:pPr>
      <w:tabs>
        <w:tab w:val="center" w:pos="4680"/>
        <w:tab w:val="right" w:pos="9360"/>
      </w:tabs>
      <w:spacing w:line="240" w:lineRule="auto"/>
    </w:pPr>
  </w:style>
  <w:style w:type="character" w:customStyle="1" w:styleId="HeaderChar">
    <w:name w:val="Header Char"/>
    <w:basedOn w:val="DefaultParagraphFont"/>
    <w:link w:val="Header"/>
    <w:uiPriority w:val="99"/>
    <w:rsid w:val="00A25A7C"/>
    <w:rPr>
      <w:color w:val="000000" w:themeColor="text1"/>
    </w:rPr>
  </w:style>
  <w:style w:type="paragraph" w:styleId="Footer">
    <w:name w:val="footer"/>
    <w:basedOn w:val="Normal"/>
    <w:link w:val="FooterChar"/>
    <w:uiPriority w:val="99"/>
    <w:rsid w:val="007C5B56"/>
    <w:pPr>
      <w:tabs>
        <w:tab w:val="center" w:pos="4680"/>
        <w:tab w:val="right" w:pos="9360"/>
      </w:tabs>
      <w:spacing w:line="240" w:lineRule="auto"/>
    </w:pPr>
  </w:style>
  <w:style w:type="character" w:customStyle="1" w:styleId="FooterChar">
    <w:name w:val="Footer Char"/>
    <w:basedOn w:val="DefaultParagraphFont"/>
    <w:link w:val="Footer"/>
    <w:uiPriority w:val="99"/>
    <w:rsid w:val="00A25A7C"/>
    <w:rPr>
      <w:color w:val="000000" w:themeColor="text1"/>
    </w:rPr>
  </w:style>
  <w:style w:type="character" w:customStyle="1" w:styleId="Heading2Char">
    <w:name w:val="Heading 2 Char"/>
    <w:basedOn w:val="DefaultParagraphFont"/>
    <w:link w:val="Heading2"/>
    <w:uiPriority w:val="9"/>
    <w:rsid w:val="00A25A7C"/>
    <w:rPr>
      <w:rFonts w:asciiTheme="majorHAnsi" w:eastAsiaTheme="majorEastAsia" w:hAnsiTheme="majorHAnsi" w:cstheme="majorBidi"/>
      <w:color w:val="833C0B" w:themeColor="accent2" w:themeShade="80"/>
      <w:sz w:val="28"/>
      <w:szCs w:val="26"/>
    </w:rPr>
  </w:style>
  <w:style w:type="character" w:customStyle="1" w:styleId="Heading1Char">
    <w:name w:val="Heading 1 Char"/>
    <w:basedOn w:val="DefaultParagraphFont"/>
    <w:link w:val="Heading1"/>
    <w:uiPriority w:val="9"/>
    <w:rsid w:val="00F35485"/>
    <w:rPr>
      <w:rFonts w:asciiTheme="majorHAnsi" w:eastAsiaTheme="majorEastAsia" w:hAnsiTheme="majorHAnsi" w:cstheme="majorBidi"/>
      <w:color w:val="000000" w:themeColor="text1"/>
      <w:sz w:val="36"/>
      <w:szCs w:val="32"/>
    </w:rPr>
  </w:style>
  <w:style w:type="table" w:styleId="TableGrid">
    <w:name w:val="Table Grid"/>
    <w:basedOn w:val="TableNormal"/>
    <w:uiPriority w:val="39"/>
    <w:rsid w:val="007C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rsid w:val="00FB4B8B"/>
    <w:rPr>
      <w:i/>
      <w:iCs/>
    </w:rPr>
  </w:style>
  <w:style w:type="character" w:customStyle="1" w:styleId="Heading3Char">
    <w:name w:val="Heading 3 Char"/>
    <w:basedOn w:val="DefaultParagraphFont"/>
    <w:link w:val="Heading3"/>
    <w:uiPriority w:val="9"/>
    <w:semiHidden/>
    <w:rsid w:val="00A25A7C"/>
    <w:rPr>
      <w:rFonts w:eastAsiaTheme="majorEastAsia" w:cstheme="majorBidi"/>
      <w:color w:val="000000" w:themeColor="text1"/>
      <w:sz w:val="24"/>
      <w:szCs w:val="24"/>
    </w:rPr>
  </w:style>
  <w:style w:type="paragraph" w:customStyle="1" w:styleId="CompanyAddress">
    <w:name w:val="Company Address"/>
    <w:basedOn w:val="Normal"/>
    <w:qFormat/>
    <w:rsid w:val="004C5CD0"/>
    <w:pPr>
      <w:spacing w:line="240" w:lineRule="auto"/>
      <w:jc w:val="right"/>
    </w:pPr>
    <w:rPr>
      <w:color w:val="595959" w:themeColor="text1" w:themeTint="A6"/>
      <w:sz w:val="20"/>
      <w:szCs w:val="20"/>
    </w:rPr>
  </w:style>
  <w:style w:type="paragraph" w:styleId="Subtitle">
    <w:name w:val="Subtitle"/>
    <w:basedOn w:val="Normal"/>
    <w:next w:val="Normal"/>
    <w:link w:val="SubtitleChar"/>
    <w:uiPriority w:val="11"/>
    <w:qFormat/>
    <w:rsid w:val="001C06F8"/>
    <w:pPr>
      <w:numPr>
        <w:ilvl w:val="1"/>
      </w:numPr>
      <w:jc w:val="righ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6F8"/>
    <w:rPr>
      <w:rFonts w:eastAsiaTheme="minorEastAsia"/>
      <w:color w:val="5A5A5A" w:themeColor="text1" w:themeTint="A5"/>
      <w:spacing w:val="15"/>
    </w:rPr>
  </w:style>
  <w:style w:type="character" w:styleId="SubtleEmphasis">
    <w:name w:val="Subtle Emphasis"/>
    <w:basedOn w:val="DefaultParagraphFont"/>
    <w:uiPriority w:val="19"/>
    <w:semiHidden/>
    <w:rsid w:val="004C71B0"/>
    <w:rPr>
      <w:i/>
      <w:iCs/>
      <w:color w:val="404040" w:themeColor="text1" w:themeTint="BF"/>
    </w:rPr>
  </w:style>
  <w:style w:type="paragraph" w:customStyle="1" w:styleId="Graphicsplaceholder">
    <w:name w:val="Graphics placeholder"/>
    <w:basedOn w:val="Normal"/>
    <w:qFormat/>
    <w:rsid w:val="002C1118"/>
    <w:rPr>
      <w:noProof/>
      <w:sz w:val="12"/>
      <w:szCs w:val="12"/>
    </w:rPr>
  </w:style>
  <w:style w:type="paragraph" w:customStyle="1" w:styleId="CompanyName">
    <w:name w:val="Company Name"/>
    <w:basedOn w:val="Normal"/>
    <w:qFormat/>
    <w:rsid w:val="004C5CD0"/>
    <w:pPr>
      <w:spacing w:before="240" w:after="120" w:line="240" w:lineRule="auto"/>
      <w:jc w:val="right"/>
    </w:pPr>
    <w:rPr>
      <w:rFonts w:asciiTheme="majorHAnsi" w:hAnsiTheme="majorHAnsi"/>
      <w:sz w:val="36"/>
    </w:rPr>
  </w:style>
  <w:style w:type="character" w:styleId="PlaceholderText">
    <w:name w:val="Placeholder Text"/>
    <w:basedOn w:val="DefaultParagraphFont"/>
    <w:uiPriority w:val="99"/>
    <w:semiHidden/>
    <w:rsid w:val="004C5CD0"/>
    <w:rPr>
      <w:color w:val="808080"/>
    </w:rPr>
  </w:style>
  <w:style w:type="paragraph" w:customStyle="1" w:styleId="RecipientNameandAddress">
    <w:name w:val="Recipient Name and Address"/>
    <w:basedOn w:val="Normal"/>
    <w:qFormat/>
    <w:rsid w:val="004C5CD0"/>
    <w:pPr>
      <w:spacing w:line="240" w:lineRule="auto"/>
    </w:pPr>
  </w:style>
  <w:style w:type="paragraph" w:styleId="Closing">
    <w:name w:val="Closing"/>
    <w:basedOn w:val="Normal"/>
    <w:link w:val="ClosingChar"/>
    <w:uiPriority w:val="99"/>
    <w:rsid w:val="004C5CD0"/>
    <w:pPr>
      <w:spacing w:before="360"/>
    </w:pPr>
  </w:style>
  <w:style w:type="character" w:customStyle="1" w:styleId="ClosingChar">
    <w:name w:val="Closing Char"/>
    <w:basedOn w:val="DefaultParagraphFont"/>
    <w:link w:val="Closing"/>
    <w:uiPriority w:val="99"/>
    <w:rsid w:val="004C5CD0"/>
    <w:rPr>
      <w:color w:val="000000" w:themeColor="text1"/>
    </w:rPr>
  </w:style>
  <w:style w:type="paragraph" w:customStyle="1" w:styleId="SignatureLine1">
    <w:name w:val="Signature Line 1"/>
    <w:basedOn w:val="Normal"/>
    <w:qFormat/>
    <w:rsid w:val="003C442A"/>
    <w:pPr>
      <w:spacing w:before="120"/>
    </w:pPr>
    <w:rPr>
      <w:rFonts w:asciiTheme="majorHAnsi" w:hAnsiTheme="majorHAnsi"/>
      <w:sz w:val="28"/>
    </w:rPr>
  </w:style>
  <w:style w:type="paragraph" w:customStyle="1" w:styleId="SignatureLine2">
    <w:name w:val="Signature Line 2"/>
    <w:basedOn w:val="Normal"/>
    <w:qFormat/>
    <w:rsid w:val="0011222E"/>
  </w:style>
  <w:style w:type="character" w:styleId="Hyperlink">
    <w:name w:val="Hyperlink"/>
    <w:basedOn w:val="DefaultParagraphFont"/>
    <w:uiPriority w:val="99"/>
    <w:unhideWhenUsed/>
    <w:rsid w:val="0011222E"/>
    <w:rPr>
      <w:color w:val="0563C1" w:themeColor="hyperlink"/>
      <w:u w:val="single"/>
    </w:rPr>
  </w:style>
  <w:style w:type="character" w:styleId="UnresolvedMention">
    <w:name w:val="Unresolved Mention"/>
    <w:basedOn w:val="DefaultParagraphFont"/>
    <w:uiPriority w:val="99"/>
    <w:semiHidden/>
    <w:unhideWhenUsed/>
    <w:rsid w:val="0011222E"/>
    <w:rPr>
      <w:color w:val="605E5C"/>
      <w:shd w:val="clear" w:color="auto" w:fill="E1DFDD"/>
    </w:rPr>
  </w:style>
  <w:style w:type="paragraph" w:styleId="Salutation">
    <w:name w:val="Salutation"/>
    <w:basedOn w:val="Normal"/>
    <w:next w:val="Normal"/>
    <w:link w:val="SalutationChar"/>
    <w:uiPriority w:val="99"/>
    <w:rsid w:val="0011222E"/>
  </w:style>
  <w:style w:type="character" w:customStyle="1" w:styleId="SalutationChar">
    <w:name w:val="Salutation Char"/>
    <w:basedOn w:val="DefaultParagraphFont"/>
    <w:link w:val="Salutation"/>
    <w:uiPriority w:val="99"/>
    <w:rsid w:val="0011222E"/>
    <w:rPr>
      <w:color w:val="000000" w:themeColor="text1"/>
    </w:rPr>
  </w:style>
  <w:style w:type="paragraph" w:customStyle="1" w:styleId="CompanyAddress2">
    <w:name w:val="Company Address 2"/>
    <w:basedOn w:val="CompanyAddress"/>
    <w:qFormat/>
    <w:rsid w:val="00096B43"/>
    <w:pPr>
      <w:jc w:val="left"/>
    </w:pPr>
  </w:style>
  <w:style w:type="paragraph" w:customStyle="1" w:styleId="White">
    <w:name w:val="White"/>
    <w:basedOn w:val="CompanyName"/>
    <w:qFormat/>
    <w:rsid w:val="005E59FF"/>
    <w:pPr>
      <w:spacing w:after="240"/>
      <w:jc w:val="center"/>
    </w:pPr>
    <w:rPr>
      <w:color w:val="FFFFFF" w:themeColor="background1"/>
    </w:rPr>
  </w:style>
  <w:style w:type="character" w:customStyle="1" w:styleId="sc-hlvzoi">
    <w:name w:val="sc-hlvzoi"/>
    <w:basedOn w:val="DefaultParagraphFont"/>
    <w:rsid w:val="002B0EB5"/>
  </w:style>
  <w:style w:type="character" w:customStyle="1" w:styleId="sc-hlseeu">
    <w:name w:val="sc-hlseeu"/>
    <w:basedOn w:val="DefaultParagraphFont"/>
    <w:rsid w:val="002B0EB5"/>
  </w:style>
  <w:style w:type="paragraph" w:styleId="ListParagraph">
    <w:name w:val="List Paragraph"/>
    <w:basedOn w:val="Normal"/>
    <w:uiPriority w:val="34"/>
    <w:semiHidden/>
    <w:rsid w:val="0039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2138">
      <w:bodyDiv w:val="1"/>
      <w:marLeft w:val="0"/>
      <w:marRight w:val="0"/>
      <w:marTop w:val="0"/>
      <w:marBottom w:val="0"/>
      <w:divBdr>
        <w:top w:val="none" w:sz="0" w:space="0" w:color="auto"/>
        <w:left w:val="none" w:sz="0" w:space="0" w:color="auto"/>
        <w:bottom w:val="none" w:sz="0" w:space="0" w:color="auto"/>
        <w:right w:val="none" w:sz="0" w:space="0" w:color="auto"/>
      </w:divBdr>
    </w:div>
    <w:div w:id="50736877">
      <w:bodyDiv w:val="1"/>
      <w:marLeft w:val="0"/>
      <w:marRight w:val="0"/>
      <w:marTop w:val="0"/>
      <w:marBottom w:val="0"/>
      <w:divBdr>
        <w:top w:val="none" w:sz="0" w:space="0" w:color="auto"/>
        <w:left w:val="none" w:sz="0" w:space="0" w:color="auto"/>
        <w:bottom w:val="none" w:sz="0" w:space="0" w:color="auto"/>
        <w:right w:val="none" w:sz="0" w:space="0" w:color="auto"/>
      </w:divBdr>
      <w:divsChild>
        <w:div w:id="455178268">
          <w:marLeft w:val="0"/>
          <w:marRight w:val="0"/>
          <w:marTop w:val="0"/>
          <w:marBottom w:val="0"/>
          <w:divBdr>
            <w:top w:val="single" w:sz="6" w:space="0" w:color="auto"/>
            <w:left w:val="single" w:sz="6" w:space="0" w:color="auto"/>
            <w:bottom w:val="single" w:sz="6" w:space="0" w:color="auto"/>
            <w:right w:val="single" w:sz="6" w:space="0" w:color="auto"/>
          </w:divBdr>
        </w:div>
        <w:div w:id="966467534">
          <w:marLeft w:val="0"/>
          <w:marRight w:val="0"/>
          <w:marTop w:val="0"/>
          <w:marBottom w:val="0"/>
          <w:divBdr>
            <w:top w:val="single" w:sz="6" w:space="0" w:color="auto"/>
            <w:left w:val="single" w:sz="6" w:space="0" w:color="auto"/>
            <w:bottom w:val="single" w:sz="6" w:space="0" w:color="auto"/>
            <w:right w:val="single" w:sz="6" w:space="0" w:color="auto"/>
          </w:divBdr>
        </w:div>
        <w:div w:id="1105072583">
          <w:marLeft w:val="0"/>
          <w:marRight w:val="0"/>
          <w:marTop w:val="0"/>
          <w:marBottom w:val="0"/>
          <w:divBdr>
            <w:top w:val="single" w:sz="6" w:space="0" w:color="auto"/>
            <w:left w:val="single" w:sz="6" w:space="0" w:color="auto"/>
            <w:bottom w:val="single" w:sz="6" w:space="0" w:color="auto"/>
            <w:right w:val="single" w:sz="6" w:space="0" w:color="auto"/>
          </w:divBdr>
        </w:div>
        <w:div w:id="1261723759">
          <w:marLeft w:val="0"/>
          <w:marRight w:val="0"/>
          <w:marTop w:val="0"/>
          <w:marBottom w:val="0"/>
          <w:divBdr>
            <w:top w:val="single" w:sz="6" w:space="0" w:color="auto"/>
            <w:left w:val="single" w:sz="6" w:space="0" w:color="auto"/>
            <w:bottom w:val="single" w:sz="6" w:space="0" w:color="auto"/>
            <w:right w:val="single" w:sz="6" w:space="0" w:color="auto"/>
          </w:divBdr>
        </w:div>
        <w:div w:id="1810710205">
          <w:marLeft w:val="0"/>
          <w:marRight w:val="0"/>
          <w:marTop w:val="0"/>
          <w:marBottom w:val="0"/>
          <w:divBdr>
            <w:top w:val="single" w:sz="6" w:space="0" w:color="auto"/>
            <w:left w:val="single" w:sz="6" w:space="0" w:color="auto"/>
            <w:bottom w:val="single" w:sz="6" w:space="0" w:color="auto"/>
            <w:right w:val="single" w:sz="6" w:space="0" w:color="auto"/>
          </w:divBdr>
        </w:div>
      </w:divsChild>
    </w:div>
    <w:div w:id="90710545">
      <w:bodyDiv w:val="1"/>
      <w:marLeft w:val="0"/>
      <w:marRight w:val="0"/>
      <w:marTop w:val="0"/>
      <w:marBottom w:val="0"/>
      <w:divBdr>
        <w:top w:val="none" w:sz="0" w:space="0" w:color="auto"/>
        <w:left w:val="none" w:sz="0" w:space="0" w:color="auto"/>
        <w:bottom w:val="none" w:sz="0" w:space="0" w:color="auto"/>
        <w:right w:val="none" w:sz="0" w:space="0" w:color="auto"/>
      </w:divBdr>
    </w:div>
    <w:div w:id="173111299">
      <w:bodyDiv w:val="1"/>
      <w:marLeft w:val="0"/>
      <w:marRight w:val="0"/>
      <w:marTop w:val="0"/>
      <w:marBottom w:val="0"/>
      <w:divBdr>
        <w:top w:val="none" w:sz="0" w:space="0" w:color="auto"/>
        <w:left w:val="none" w:sz="0" w:space="0" w:color="auto"/>
        <w:bottom w:val="none" w:sz="0" w:space="0" w:color="auto"/>
        <w:right w:val="none" w:sz="0" w:space="0" w:color="auto"/>
      </w:divBdr>
    </w:div>
    <w:div w:id="181207950">
      <w:bodyDiv w:val="1"/>
      <w:marLeft w:val="0"/>
      <w:marRight w:val="0"/>
      <w:marTop w:val="0"/>
      <w:marBottom w:val="0"/>
      <w:divBdr>
        <w:top w:val="none" w:sz="0" w:space="0" w:color="auto"/>
        <w:left w:val="none" w:sz="0" w:space="0" w:color="auto"/>
        <w:bottom w:val="none" w:sz="0" w:space="0" w:color="auto"/>
        <w:right w:val="none" w:sz="0" w:space="0" w:color="auto"/>
      </w:divBdr>
    </w:div>
    <w:div w:id="321812433">
      <w:bodyDiv w:val="1"/>
      <w:marLeft w:val="0"/>
      <w:marRight w:val="0"/>
      <w:marTop w:val="0"/>
      <w:marBottom w:val="0"/>
      <w:divBdr>
        <w:top w:val="none" w:sz="0" w:space="0" w:color="auto"/>
        <w:left w:val="none" w:sz="0" w:space="0" w:color="auto"/>
        <w:bottom w:val="none" w:sz="0" w:space="0" w:color="auto"/>
        <w:right w:val="none" w:sz="0" w:space="0" w:color="auto"/>
      </w:divBdr>
    </w:div>
    <w:div w:id="711734285">
      <w:bodyDiv w:val="1"/>
      <w:marLeft w:val="0"/>
      <w:marRight w:val="0"/>
      <w:marTop w:val="0"/>
      <w:marBottom w:val="0"/>
      <w:divBdr>
        <w:top w:val="none" w:sz="0" w:space="0" w:color="auto"/>
        <w:left w:val="none" w:sz="0" w:space="0" w:color="auto"/>
        <w:bottom w:val="none" w:sz="0" w:space="0" w:color="auto"/>
        <w:right w:val="none" w:sz="0" w:space="0" w:color="auto"/>
      </w:divBdr>
    </w:div>
    <w:div w:id="752821542">
      <w:bodyDiv w:val="1"/>
      <w:marLeft w:val="0"/>
      <w:marRight w:val="0"/>
      <w:marTop w:val="0"/>
      <w:marBottom w:val="0"/>
      <w:divBdr>
        <w:top w:val="none" w:sz="0" w:space="0" w:color="auto"/>
        <w:left w:val="none" w:sz="0" w:space="0" w:color="auto"/>
        <w:bottom w:val="none" w:sz="0" w:space="0" w:color="auto"/>
        <w:right w:val="none" w:sz="0" w:space="0" w:color="auto"/>
      </w:divBdr>
    </w:div>
    <w:div w:id="752896551">
      <w:bodyDiv w:val="1"/>
      <w:marLeft w:val="0"/>
      <w:marRight w:val="0"/>
      <w:marTop w:val="0"/>
      <w:marBottom w:val="0"/>
      <w:divBdr>
        <w:top w:val="none" w:sz="0" w:space="0" w:color="auto"/>
        <w:left w:val="none" w:sz="0" w:space="0" w:color="auto"/>
        <w:bottom w:val="none" w:sz="0" w:space="0" w:color="auto"/>
        <w:right w:val="none" w:sz="0" w:space="0" w:color="auto"/>
      </w:divBdr>
    </w:div>
    <w:div w:id="785781137">
      <w:bodyDiv w:val="1"/>
      <w:marLeft w:val="0"/>
      <w:marRight w:val="0"/>
      <w:marTop w:val="0"/>
      <w:marBottom w:val="0"/>
      <w:divBdr>
        <w:top w:val="none" w:sz="0" w:space="0" w:color="auto"/>
        <w:left w:val="none" w:sz="0" w:space="0" w:color="auto"/>
        <w:bottom w:val="none" w:sz="0" w:space="0" w:color="auto"/>
        <w:right w:val="none" w:sz="0" w:space="0" w:color="auto"/>
      </w:divBdr>
    </w:div>
    <w:div w:id="833449424">
      <w:bodyDiv w:val="1"/>
      <w:marLeft w:val="0"/>
      <w:marRight w:val="0"/>
      <w:marTop w:val="0"/>
      <w:marBottom w:val="0"/>
      <w:divBdr>
        <w:top w:val="none" w:sz="0" w:space="0" w:color="auto"/>
        <w:left w:val="none" w:sz="0" w:space="0" w:color="auto"/>
        <w:bottom w:val="none" w:sz="0" w:space="0" w:color="auto"/>
        <w:right w:val="none" w:sz="0" w:space="0" w:color="auto"/>
      </w:divBdr>
    </w:div>
    <w:div w:id="895093892">
      <w:bodyDiv w:val="1"/>
      <w:marLeft w:val="0"/>
      <w:marRight w:val="0"/>
      <w:marTop w:val="0"/>
      <w:marBottom w:val="0"/>
      <w:divBdr>
        <w:top w:val="none" w:sz="0" w:space="0" w:color="auto"/>
        <w:left w:val="none" w:sz="0" w:space="0" w:color="auto"/>
        <w:bottom w:val="none" w:sz="0" w:space="0" w:color="auto"/>
        <w:right w:val="none" w:sz="0" w:space="0" w:color="auto"/>
      </w:divBdr>
    </w:div>
    <w:div w:id="904757131">
      <w:bodyDiv w:val="1"/>
      <w:marLeft w:val="0"/>
      <w:marRight w:val="0"/>
      <w:marTop w:val="0"/>
      <w:marBottom w:val="0"/>
      <w:divBdr>
        <w:top w:val="none" w:sz="0" w:space="0" w:color="auto"/>
        <w:left w:val="none" w:sz="0" w:space="0" w:color="auto"/>
        <w:bottom w:val="none" w:sz="0" w:space="0" w:color="auto"/>
        <w:right w:val="none" w:sz="0" w:space="0" w:color="auto"/>
      </w:divBdr>
    </w:div>
    <w:div w:id="954941897">
      <w:bodyDiv w:val="1"/>
      <w:marLeft w:val="0"/>
      <w:marRight w:val="0"/>
      <w:marTop w:val="0"/>
      <w:marBottom w:val="0"/>
      <w:divBdr>
        <w:top w:val="none" w:sz="0" w:space="0" w:color="auto"/>
        <w:left w:val="none" w:sz="0" w:space="0" w:color="auto"/>
        <w:bottom w:val="none" w:sz="0" w:space="0" w:color="auto"/>
        <w:right w:val="none" w:sz="0" w:space="0" w:color="auto"/>
      </w:divBdr>
    </w:div>
    <w:div w:id="968974938">
      <w:bodyDiv w:val="1"/>
      <w:marLeft w:val="0"/>
      <w:marRight w:val="0"/>
      <w:marTop w:val="0"/>
      <w:marBottom w:val="0"/>
      <w:divBdr>
        <w:top w:val="none" w:sz="0" w:space="0" w:color="auto"/>
        <w:left w:val="none" w:sz="0" w:space="0" w:color="auto"/>
        <w:bottom w:val="none" w:sz="0" w:space="0" w:color="auto"/>
        <w:right w:val="none" w:sz="0" w:space="0" w:color="auto"/>
      </w:divBdr>
    </w:div>
    <w:div w:id="994604729">
      <w:bodyDiv w:val="1"/>
      <w:marLeft w:val="0"/>
      <w:marRight w:val="0"/>
      <w:marTop w:val="0"/>
      <w:marBottom w:val="0"/>
      <w:divBdr>
        <w:top w:val="none" w:sz="0" w:space="0" w:color="auto"/>
        <w:left w:val="none" w:sz="0" w:space="0" w:color="auto"/>
        <w:bottom w:val="none" w:sz="0" w:space="0" w:color="auto"/>
        <w:right w:val="none" w:sz="0" w:space="0" w:color="auto"/>
      </w:divBdr>
    </w:div>
    <w:div w:id="1119031869">
      <w:bodyDiv w:val="1"/>
      <w:marLeft w:val="0"/>
      <w:marRight w:val="0"/>
      <w:marTop w:val="0"/>
      <w:marBottom w:val="0"/>
      <w:divBdr>
        <w:top w:val="none" w:sz="0" w:space="0" w:color="auto"/>
        <w:left w:val="none" w:sz="0" w:space="0" w:color="auto"/>
        <w:bottom w:val="none" w:sz="0" w:space="0" w:color="auto"/>
        <w:right w:val="none" w:sz="0" w:space="0" w:color="auto"/>
      </w:divBdr>
    </w:div>
    <w:div w:id="1244292184">
      <w:bodyDiv w:val="1"/>
      <w:marLeft w:val="0"/>
      <w:marRight w:val="0"/>
      <w:marTop w:val="0"/>
      <w:marBottom w:val="0"/>
      <w:divBdr>
        <w:top w:val="none" w:sz="0" w:space="0" w:color="auto"/>
        <w:left w:val="none" w:sz="0" w:space="0" w:color="auto"/>
        <w:bottom w:val="none" w:sz="0" w:space="0" w:color="auto"/>
        <w:right w:val="none" w:sz="0" w:space="0" w:color="auto"/>
      </w:divBdr>
    </w:div>
    <w:div w:id="1244487465">
      <w:bodyDiv w:val="1"/>
      <w:marLeft w:val="0"/>
      <w:marRight w:val="0"/>
      <w:marTop w:val="0"/>
      <w:marBottom w:val="0"/>
      <w:divBdr>
        <w:top w:val="none" w:sz="0" w:space="0" w:color="auto"/>
        <w:left w:val="none" w:sz="0" w:space="0" w:color="auto"/>
        <w:bottom w:val="none" w:sz="0" w:space="0" w:color="auto"/>
        <w:right w:val="none" w:sz="0" w:space="0" w:color="auto"/>
      </w:divBdr>
    </w:div>
    <w:div w:id="1280798664">
      <w:bodyDiv w:val="1"/>
      <w:marLeft w:val="0"/>
      <w:marRight w:val="0"/>
      <w:marTop w:val="0"/>
      <w:marBottom w:val="0"/>
      <w:divBdr>
        <w:top w:val="none" w:sz="0" w:space="0" w:color="auto"/>
        <w:left w:val="none" w:sz="0" w:space="0" w:color="auto"/>
        <w:bottom w:val="none" w:sz="0" w:space="0" w:color="auto"/>
        <w:right w:val="none" w:sz="0" w:space="0" w:color="auto"/>
      </w:divBdr>
      <w:divsChild>
        <w:div w:id="841235846">
          <w:marLeft w:val="0"/>
          <w:marRight w:val="0"/>
          <w:marTop w:val="0"/>
          <w:marBottom w:val="0"/>
          <w:divBdr>
            <w:top w:val="none" w:sz="0" w:space="0" w:color="auto"/>
            <w:left w:val="none" w:sz="0" w:space="0" w:color="auto"/>
            <w:bottom w:val="none" w:sz="0" w:space="0" w:color="auto"/>
            <w:right w:val="none" w:sz="0" w:space="0" w:color="auto"/>
          </w:divBdr>
        </w:div>
      </w:divsChild>
    </w:div>
    <w:div w:id="1488935957">
      <w:bodyDiv w:val="1"/>
      <w:marLeft w:val="0"/>
      <w:marRight w:val="0"/>
      <w:marTop w:val="0"/>
      <w:marBottom w:val="0"/>
      <w:divBdr>
        <w:top w:val="none" w:sz="0" w:space="0" w:color="auto"/>
        <w:left w:val="none" w:sz="0" w:space="0" w:color="auto"/>
        <w:bottom w:val="none" w:sz="0" w:space="0" w:color="auto"/>
        <w:right w:val="none" w:sz="0" w:space="0" w:color="auto"/>
      </w:divBdr>
      <w:divsChild>
        <w:div w:id="207449595">
          <w:marLeft w:val="0"/>
          <w:marRight w:val="0"/>
          <w:marTop w:val="0"/>
          <w:marBottom w:val="0"/>
          <w:divBdr>
            <w:top w:val="none" w:sz="0" w:space="0" w:color="auto"/>
            <w:left w:val="none" w:sz="0" w:space="0" w:color="auto"/>
            <w:bottom w:val="none" w:sz="0" w:space="0" w:color="auto"/>
            <w:right w:val="none" w:sz="0" w:space="0" w:color="auto"/>
          </w:divBdr>
        </w:div>
      </w:divsChild>
    </w:div>
    <w:div w:id="1585147956">
      <w:bodyDiv w:val="1"/>
      <w:marLeft w:val="0"/>
      <w:marRight w:val="0"/>
      <w:marTop w:val="0"/>
      <w:marBottom w:val="0"/>
      <w:divBdr>
        <w:top w:val="none" w:sz="0" w:space="0" w:color="auto"/>
        <w:left w:val="none" w:sz="0" w:space="0" w:color="auto"/>
        <w:bottom w:val="none" w:sz="0" w:space="0" w:color="auto"/>
        <w:right w:val="none" w:sz="0" w:space="0" w:color="auto"/>
      </w:divBdr>
    </w:div>
    <w:div w:id="1616717699">
      <w:bodyDiv w:val="1"/>
      <w:marLeft w:val="0"/>
      <w:marRight w:val="0"/>
      <w:marTop w:val="0"/>
      <w:marBottom w:val="0"/>
      <w:divBdr>
        <w:top w:val="none" w:sz="0" w:space="0" w:color="auto"/>
        <w:left w:val="none" w:sz="0" w:space="0" w:color="auto"/>
        <w:bottom w:val="none" w:sz="0" w:space="0" w:color="auto"/>
        <w:right w:val="none" w:sz="0" w:space="0" w:color="auto"/>
      </w:divBdr>
    </w:div>
    <w:div w:id="1637176592">
      <w:bodyDiv w:val="1"/>
      <w:marLeft w:val="0"/>
      <w:marRight w:val="0"/>
      <w:marTop w:val="0"/>
      <w:marBottom w:val="0"/>
      <w:divBdr>
        <w:top w:val="none" w:sz="0" w:space="0" w:color="auto"/>
        <w:left w:val="none" w:sz="0" w:space="0" w:color="auto"/>
        <w:bottom w:val="none" w:sz="0" w:space="0" w:color="auto"/>
        <w:right w:val="none" w:sz="0" w:space="0" w:color="auto"/>
      </w:divBdr>
    </w:div>
    <w:div w:id="1651983245">
      <w:bodyDiv w:val="1"/>
      <w:marLeft w:val="0"/>
      <w:marRight w:val="0"/>
      <w:marTop w:val="0"/>
      <w:marBottom w:val="0"/>
      <w:divBdr>
        <w:top w:val="none" w:sz="0" w:space="0" w:color="auto"/>
        <w:left w:val="none" w:sz="0" w:space="0" w:color="auto"/>
        <w:bottom w:val="none" w:sz="0" w:space="0" w:color="auto"/>
        <w:right w:val="none" w:sz="0" w:space="0" w:color="auto"/>
      </w:divBdr>
    </w:div>
    <w:div w:id="1689671880">
      <w:bodyDiv w:val="1"/>
      <w:marLeft w:val="0"/>
      <w:marRight w:val="0"/>
      <w:marTop w:val="0"/>
      <w:marBottom w:val="0"/>
      <w:divBdr>
        <w:top w:val="none" w:sz="0" w:space="0" w:color="auto"/>
        <w:left w:val="none" w:sz="0" w:space="0" w:color="auto"/>
        <w:bottom w:val="none" w:sz="0" w:space="0" w:color="auto"/>
        <w:right w:val="none" w:sz="0" w:space="0" w:color="auto"/>
      </w:divBdr>
    </w:div>
    <w:div w:id="1802502501">
      <w:bodyDiv w:val="1"/>
      <w:marLeft w:val="0"/>
      <w:marRight w:val="0"/>
      <w:marTop w:val="0"/>
      <w:marBottom w:val="0"/>
      <w:divBdr>
        <w:top w:val="none" w:sz="0" w:space="0" w:color="auto"/>
        <w:left w:val="none" w:sz="0" w:space="0" w:color="auto"/>
        <w:bottom w:val="none" w:sz="0" w:space="0" w:color="auto"/>
        <w:right w:val="none" w:sz="0" w:space="0" w:color="auto"/>
      </w:divBdr>
    </w:div>
    <w:div w:id="1815487583">
      <w:bodyDiv w:val="1"/>
      <w:marLeft w:val="0"/>
      <w:marRight w:val="0"/>
      <w:marTop w:val="0"/>
      <w:marBottom w:val="0"/>
      <w:divBdr>
        <w:top w:val="none" w:sz="0" w:space="0" w:color="auto"/>
        <w:left w:val="none" w:sz="0" w:space="0" w:color="auto"/>
        <w:bottom w:val="none" w:sz="0" w:space="0" w:color="auto"/>
        <w:right w:val="none" w:sz="0" w:space="0" w:color="auto"/>
      </w:divBdr>
    </w:div>
    <w:div w:id="1879664891">
      <w:bodyDiv w:val="1"/>
      <w:marLeft w:val="0"/>
      <w:marRight w:val="0"/>
      <w:marTop w:val="0"/>
      <w:marBottom w:val="0"/>
      <w:divBdr>
        <w:top w:val="none" w:sz="0" w:space="0" w:color="auto"/>
        <w:left w:val="none" w:sz="0" w:space="0" w:color="auto"/>
        <w:bottom w:val="none" w:sz="0" w:space="0" w:color="auto"/>
        <w:right w:val="none" w:sz="0" w:space="0" w:color="auto"/>
      </w:divBdr>
    </w:div>
    <w:div w:id="1881242420">
      <w:bodyDiv w:val="1"/>
      <w:marLeft w:val="0"/>
      <w:marRight w:val="0"/>
      <w:marTop w:val="0"/>
      <w:marBottom w:val="0"/>
      <w:divBdr>
        <w:top w:val="none" w:sz="0" w:space="0" w:color="auto"/>
        <w:left w:val="none" w:sz="0" w:space="0" w:color="auto"/>
        <w:bottom w:val="none" w:sz="0" w:space="0" w:color="auto"/>
        <w:right w:val="none" w:sz="0" w:space="0" w:color="auto"/>
      </w:divBdr>
    </w:div>
    <w:div w:id="1900676846">
      <w:bodyDiv w:val="1"/>
      <w:marLeft w:val="0"/>
      <w:marRight w:val="0"/>
      <w:marTop w:val="0"/>
      <w:marBottom w:val="0"/>
      <w:divBdr>
        <w:top w:val="none" w:sz="0" w:space="0" w:color="auto"/>
        <w:left w:val="none" w:sz="0" w:space="0" w:color="auto"/>
        <w:bottom w:val="none" w:sz="0" w:space="0" w:color="auto"/>
        <w:right w:val="none" w:sz="0" w:space="0" w:color="auto"/>
      </w:divBdr>
    </w:div>
    <w:div w:id="1906524182">
      <w:bodyDiv w:val="1"/>
      <w:marLeft w:val="0"/>
      <w:marRight w:val="0"/>
      <w:marTop w:val="0"/>
      <w:marBottom w:val="0"/>
      <w:divBdr>
        <w:top w:val="none" w:sz="0" w:space="0" w:color="auto"/>
        <w:left w:val="none" w:sz="0" w:space="0" w:color="auto"/>
        <w:bottom w:val="none" w:sz="0" w:space="0" w:color="auto"/>
        <w:right w:val="none" w:sz="0" w:space="0" w:color="auto"/>
      </w:divBdr>
    </w:div>
    <w:div w:id="1981809640">
      <w:bodyDiv w:val="1"/>
      <w:marLeft w:val="0"/>
      <w:marRight w:val="0"/>
      <w:marTop w:val="0"/>
      <w:marBottom w:val="0"/>
      <w:divBdr>
        <w:top w:val="none" w:sz="0" w:space="0" w:color="auto"/>
        <w:left w:val="none" w:sz="0" w:space="0" w:color="auto"/>
        <w:bottom w:val="none" w:sz="0" w:space="0" w:color="auto"/>
        <w:right w:val="none" w:sz="0" w:space="0" w:color="auto"/>
      </w:divBdr>
    </w:div>
    <w:div w:id="2037852861">
      <w:bodyDiv w:val="1"/>
      <w:marLeft w:val="0"/>
      <w:marRight w:val="0"/>
      <w:marTop w:val="0"/>
      <w:marBottom w:val="0"/>
      <w:divBdr>
        <w:top w:val="none" w:sz="0" w:space="0" w:color="auto"/>
        <w:left w:val="none" w:sz="0" w:space="0" w:color="auto"/>
        <w:bottom w:val="none" w:sz="0" w:space="0" w:color="auto"/>
        <w:right w:val="none" w:sz="0" w:space="0" w:color="auto"/>
      </w:divBdr>
    </w:div>
    <w:div w:id="2063676136">
      <w:bodyDiv w:val="1"/>
      <w:marLeft w:val="0"/>
      <w:marRight w:val="0"/>
      <w:marTop w:val="0"/>
      <w:marBottom w:val="0"/>
      <w:divBdr>
        <w:top w:val="none" w:sz="0" w:space="0" w:color="auto"/>
        <w:left w:val="none" w:sz="0" w:space="0" w:color="auto"/>
        <w:bottom w:val="none" w:sz="0" w:space="0" w:color="auto"/>
        <w:right w:val="none" w:sz="0" w:space="0" w:color="auto"/>
      </w:divBdr>
    </w:div>
    <w:div w:id="212639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hsenpour.art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a1\AppData\Roaming\Microsoft\Templates\Pinstripe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9F36F0C8AE49A4B5CCA7C69D035837"/>
        <w:category>
          <w:name w:val="General"/>
          <w:gallery w:val="placeholder"/>
        </w:category>
        <w:types>
          <w:type w:val="bbPlcHdr"/>
        </w:types>
        <w:behaviors>
          <w:behavior w:val="content"/>
        </w:behaviors>
        <w:guid w:val="{A07B0D1F-4386-4EC4-84D1-0FC46C6BA80F}"/>
      </w:docPartPr>
      <w:docPartBody>
        <w:p w:rsidR="00552B34" w:rsidRDefault="00000000">
          <w:pPr>
            <w:pStyle w:val="F69F36F0C8AE49A4B5CCA7C69D035837"/>
          </w:pPr>
          <w:r w:rsidRPr="004C5CD0">
            <w:t>VanArsdel, Ltd.</w:t>
          </w:r>
        </w:p>
      </w:docPartBody>
    </w:docPart>
    <w:docPart>
      <w:docPartPr>
        <w:name w:val="A9E23528BF534C9D842EDF45A843D6E2"/>
        <w:category>
          <w:name w:val="General"/>
          <w:gallery w:val="placeholder"/>
        </w:category>
        <w:types>
          <w:type w:val="bbPlcHdr"/>
        </w:types>
        <w:behaviors>
          <w:behavior w:val="content"/>
        </w:behaviors>
        <w:guid w:val="{A44ECB31-0994-4D92-AE53-755C195254D8}"/>
      </w:docPartPr>
      <w:docPartBody>
        <w:p w:rsidR="00552B34" w:rsidRDefault="00000000">
          <w:pPr>
            <w:pStyle w:val="A9E23528BF534C9D842EDF45A843D6E2"/>
          </w:pPr>
          <w:r w:rsidRPr="004C5CD0">
            <w:t>5678 Main 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charset w:val="00"/>
    <w:family w:val="swiss"/>
    <w:pitch w:val="variable"/>
    <w:sig w:usb0="600002F7" w:usb1="02000001"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CD"/>
    <w:rsid w:val="0002324F"/>
    <w:rsid w:val="00027313"/>
    <w:rsid w:val="00032839"/>
    <w:rsid w:val="000414E5"/>
    <w:rsid w:val="000F3C21"/>
    <w:rsid w:val="000F56D1"/>
    <w:rsid w:val="000F778B"/>
    <w:rsid w:val="00120A68"/>
    <w:rsid w:val="00162D8E"/>
    <w:rsid w:val="00175F59"/>
    <w:rsid w:val="001777A3"/>
    <w:rsid w:val="00193155"/>
    <w:rsid w:val="001A480E"/>
    <w:rsid w:val="001F4B62"/>
    <w:rsid w:val="002461A0"/>
    <w:rsid w:val="00287960"/>
    <w:rsid w:val="002B7071"/>
    <w:rsid w:val="002C7748"/>
    <w:rsid w:val="00304201"/>
    <w:rsid w:val="003244FD"/>
    <w:rsid w:val="003359E7"/>
    <w:rsid w:val="003A7BAF"/>
    <w:rsid w:val="003F43F6"/>
    <w:rsid w:val="00400934"/>
    <w:rsid w:val="00436048"/>
    <w:rsid w:val="004A676D"/>
    <w:rsid w:val="004B7B56"/>
    <w:rsid w:val="004C7642"/>
    <w:rsid w:val="00505666"/>
    <w:rsid w:val="00536EE9"/>
    <w:rsid w:val="00552395"/>
    <w:rsid w:val="00552B34"/>
    <w:rsid w:val="005809E1"/>
    <w:rsid w:val="005A00D9"/>
    <w:rsid w:val="005B249A"/>
    <w:rsid w:val="005B3AFB"/>
    <w:rsid w:val="005D3297"/>
    <w:rsid w:val="00616BBB"/>
    <w:rsid w:val="00621559"/>
    <w:rsid w:val="0065153D"/>
    <w:rsid w:val="006858BC"/>
    <w:rsid w:val="006A3A86"/>
    <w:rsid w:val="006B4B31"/>
    <w:rsid w:val="006E2144"/>
    <w:rsid w:val="006E7D11"/>
    <w:rsid w:val="00713627"/>
    <w:rsid w:val="00753E4A"/>
    <w:rsid w:val="00760575"/>
    <w:rsid w:val="007A38A7"/>
    <w:rsid w:val="007E2CB8"/>
    <w:rsid w:val="00810924"/>
    <w:rsid w:val="00817834"/>
    <w:rsid w:val="00822335"/>
    <w:rsid w:val="00830876"/>
    <w:rsid w:val="00840754"/>
    <w:rsid w:val="00845DE8"/>
    <w:rsid w:val="00871004"/>
    <w:rsid w:val="0088476D"/>
    <w:rsid w:val="008D75F5"/>
    <w:rsid w:val="008F248D"/>
    <w:rsid w:val="00923343"/>
    <w:rsid w:val="00937FB7"/>
    <w:rsid w:val="0094404A"/>
    <w:rsid w:val="0099040B"/>
    <w:rsid w:val="009A7A6D"/>
    <w:rsid w:val="009B34FC"/>
    <w:rsid w:val="009C39E1"/>
    <w:rsid w:val="009C580C"/>
    <w:rsid w:val="009C71CD"/>
    <w:rsid w:val="009E321C"/>
    <w:rsid w:val="00A00CE5"/>
    <w:rsid w:val="00A17286"/>
    <w:rsid w:val="00A52967"/>
    <w:rsid w:val="00A5315F"/>
    <w:rsid w:val="00A77E0D"/>
    <w:rsid w:val="00A949B7"/>
    <w:rsid w:val="00AA0F3A"/>
    <w:rsid w:val="00AA29A6"/>
    <w:rsid w:val="00AD07B5"/>
    <w:rsid w:val="00AF0E03"/>
    <w:rsid w:val="00B37F76"/>
    <w:rsid w:val="00B5294B"/>
    <w:rsid w:val="00B95209"/>
    <w:rsid w:val="00B96367"/>
    <w:rsid w:val="00BA3BBB"/>
    <w:rsid w:val="00BA4671"/>
    <w:rsid w:val="00BC3CB6"/>
    <w:rsid w:val="00BC3FF6"/>
    <w:rsid w:val="00BE7113"/>
    <w:rsid w:val="00C0212A"/>
    <w:rsid w:val="00C228D1"/>
    <w:rsid w:val="00C2726D"/>
    <w:rsid w:val="00C53A7F"/>
    <w:rsid w:val="00C629D9"/>
    <w:rsid w:val="00C86493"/>
    <w:rsid w:val="00CD5E31"/>
    <w:rsid w:val="00CF48B5"/>
    <w:rsid w:val="00D01EDA"/>
    <w:rsid w:val="00D147CC"/>
    <w:rsid w:val="00D50E0A"/>
    <w:rsid w:val="00D562AA"/>
    <w:rsid w:val="00D57FE8"/>
    <w:rsid w:val="00DB376B"/>
    <w:rsid w:val="00DE2A6A"/>
    <w:rsid w:val="00DE6C82"/>
    <w:rsid w:val="00DF697D"/>
    <w:rsid w:val="00E02FC8"/>
    <w:rsid w:val="00E041AB"/>
    <w:rsid w:val="00E0590D"/>
    <w:rsid w:val="00E35A7F"/>
    <w:rsid w:val="00E70F78"/>
    <w:rsid w:val="00E725F0"/>
    <w:rsid w:val="00E73492"/>
    <w:rsid w:val="00E97727"/>
    <w:rsid w:val="00EA3DF4"/>
    <w:rsid w:val="00ED732E"/>
    <w:rsid w:val="00EE12BF"/>
    <w:rsid w:val="00F06753"/>
    <w:rsid w:val="00F129F5"/>
    <w:rsid w:val="00F14740"/>
    <w:rsid w:val="00F554D3"/>
    <w:rsid w:val="00F81AAF"/>
    <w:rsid w:val="00F94AA8"/>
    <w:rsid w:val="00FE6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9F36F0C8AE49A4B5CCA7C69D035837">
    <w:name w:val="F69F36F0C8AE49A4B5CCA7C69D035837"/>
  </w:style>
  <w:style w:type="paragraph" w:customStyle="1" w:styleId="A9E23528BF534C9D842EDF45A843D6E2">
    <w:name w:val="A9E23528BF534C9D842EDF45A843D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
        <a:cs typeface=""/>
      </a:majorFont>
      <a:minorFont>
        <a:latin typeface="Source Sans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Pinstripes letterhead</Template>
  <TotalTime>4295</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Mohsenpour</dc:creator>
  <cp:keywords/>
  <dc:description/>
  <cp:lastModifiedBy>Abolfazl Mohsenpour Galousang</cp:lastModifiedBy>
  <cp:revision>2</cp:revision>
  <cp:lastPrinted>2024-08-26T22:06:00Z</cp:lastPrinted>
  <dcterms:created xsi:type="dcterms:W3CDTF">2023-06-22T20:43:00Z</dcterms:created>
  <dcterms:modified xsi:type="dcterms:W3CDTF">2024-08-26T22:08:00Z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07d15b8d309f6b14d8df8cb34fec6666723959bfdcc9b087a12c8cdc248a10b2</vt:lpwstr>
  </property>
</Properties>
</file>